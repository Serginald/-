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ACC63B" w14:textId="4B9521E7" w:rsidR="002B3760" w:rsidRPr="002B3760" w:rsidRDefault="002B3760" w:rsidP="002B3760">
      <w:pPr>
        <w:jc w:val="center"/>
        <w:rPr>
          <w:rFonts w:eastAsia="Helvetica-Bold"/>
          <w:b/>
          <w:sz w:val="32"/>
          <w:szCs w:val="28"/>
        </w:rPr>
      </w:pPr>
      <w:bookmarkStart w:id="0" w:name="_Hlk42033235"/>
      <w:bookmarkEnd w:id="0"/>
      <w:r w:rsidRPr="002B3760">
        <w:rPr>
          <w:rFonts w:eastAsia="Helvetica-Bold"/>
          <w:b/>
          <w:sz w:val="32"/>
          <w:szCs w:val="28"/>
        </w:rPr>
        <w:t>Практическая работа №</w:t>
      </w:r>
      <w:r w:rsidR="00A16FF4">
        <w:rPr>
          <w:rFonts w:eastAsia="Helvetica-Bold"/>
          <w:b/>
          <w:sz w:val="32"/>
          <w:szCs w:val="28"/>
        </w:rPr>
        <w:t>3</w:t>
      </w:r>
    </w:p>
    <w:p w14:paraId="213D8413" w14:textId="77777777" w:rsidR="002B3760" w:rsidRDefault="002B3760" w:rsidP="002B3760">
      <w:pPr>
        <w:jc w:val="center"/>
        <w:rPr>
          <w:rFonts w:eastAsia="Helvetica-Bold"/>
          <w:sz w:val="28"/>
          <w:szCs w:val="28"/>
        </w:rPr>
      </w:pPr>
    </w:p>
    <w:p w14:paraId="00828984" w14:textId="44103369" w:rsidR="00005F9B" w:rsidRDefault="000739EB" w:rsidP="00EF2AE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739EB">
        <w:rPr>
          <w:b/>
          <w:bCs/>
          <w:sz w:val="28"/>
          <w:szCs w:val="28"/>
        </w:rPr>
        <w:t>Тема</w:t>
      </w:r>
      <w:r>
        <w:rPr>
          <w:b/>
          <w:bCs/>
          <w:sz w:val="28"/>
          <w:szCs w:val="28"/>
        </w:rPr>
        <w:t>: «</w:t>
      </w:r>
      <w:r w:rsidR="00E607D7">
        <w:rPr>
          <w:b/>
          <w:bCs/>
          <w:sz w:val="28"/>
          <w:szCs w:val="28"/>
        </w:rPr>
        <w:t>Хэш-таблицы</w:t>
      </w:r>
      <w:r>
        <w:rPr>
          <w:b/>
          <w:bCs/>
          <w:sz w:val="28"/>
          <w:szCs w:val="28"/>
        </w:rPr>
        <w:t>».</w:t>
      </w:r>
    </w:p>
    <w:p w14:paraId="3418FF2A" w14:textId="4A27BE9E" w:rsidR="000739EB" w:rsidRPr="000739EB" w:rsidRDefault="000739EB" w:rsidP="00EF2AEE">
      <w:pPr>
        <w:spacing w:line="360" w:lineRule="auto"/>
        <w:ind w:firstLine="709"/>
        <w:jc w:val="both"/>
        <w:rPr>
          <w:rFonts w:eastAsia="Helvetica-Bold"/>
          <w:b/>
          <w:bCs/>
          <w:iCs/>
          <w:sz w:val="28"/>
          <w:szCs w:val="28"/>
        </w:rPr>
      </w:pPr>
      <w:r>
        <w:rPr>
          <w:b/>
          <w:bCs/>
          <w:sz w:val="28"/>
          <w:szCs w:val="28"/>
        </w:rPr>
        <w:t xml:space="preserve">Цель работы: </w:t>
      </w:r>
      <w:r w:rsidR="00903381" w:rsidRPr="00903381">
        <w:rPr>
          <w:b/>
          <w:bCs/>
          <w:sz w:val="28"/>
          <w:szCs w:val="28"/>
          <w:lang w:bidi="ru-RU"/>
        </w:rPr>
        <w:t>изучить реализацию хэш-таблиц</w:t>
      </w:r>
      <w:r w:rsidR="000B08E5">
        <w:rPr>
          <w:b/>
          <w:bCs/>
          <w:sz w:val="28"/>
          <w:szCs w:val="28"/>
        </w:rPr>
        <w:t xml:space="preserve">. </w:t>
      </w:r>
    </w:p>
    <w:p w14:paraId="47EDBE32" w14:textId="77777777" w:rsidR="00290EB7" w:rsidRPr="00290EB7" w:rsidRDefault="000B08E5" w:rsidP="00290EB7">
      <w:pPr>
        <w:spacing w:line="360" w:lineRule="auto"/>
        <w:ind w:right="301"/>
        <w:jc w:val="both"/>
        <w:rPr>
          <w:color w:val="000000"/>
          <w:sz w:val="28"/>
          <w:szCs w:val="22"/>
          <w:lang w:bidi="ru-RU"/>
        </w:rPr>
      </w:pPr>
      <w:r>
        <w:rPr>
          <w:color w:val="000000"/>
          <w:sz w:val="28"/>
          <w:szCs w:val="22"/>
        </w:rPr>
        <w:tab/>
      </w:r>
      <w:r w:rsidR="00290EB7" w:rsidRPr="00290EB7">
        <w:rPr>
          <w:color w:val="000000"/>
          <w:sz w:val="28"/>
          <w:szCs w:val="22"/>
          <w:lang w:bidi="ru-RU"/>
        </w:rPr>
        <w:t>Хеш-таблица — это структура данных, реализующая интерфейс ассоциативного массива, а именно, она позволяет хранить пары (ключ, значение) и выполнять три операции: операцию добавления новой пары, операцию поиска и операцию удаления пары по ключу.</w:t>
      </w:r>
    </w:p>
    <w:p w14:paraId="06A668A6" w14:textId="2344E552" w:rsidR="00290EB7" w:rsidRDefault="00290EB7" w:rsidP="00290EB7">
      <w:pPr>
        <w:spacing w:line="360" w:lineRule="auto"/>
        <w:ind w:right="301"/>
        <w:jc w:val="both"/>
        <w:rPr>
          <w:color w:val="000000"/>
          <w:sz w:val="28"/>
          <w:szCs w:val="22"/>
          <w:lang w:bidi="ru-RU"/>
        </w:rPr>
      </w:pPr>
      <w:bookmarkStart w:id="1" w:name="bookmark0"/>
      <w:r w:rsidRPr="00290EB7">
        <w:rPr>
          <w:color w:val="000000"/>
          <w:sz w:val="28"/>
          <w:szCs w:val="22"/>
          <w:lang w:bidi="ru-RU"/>
        </w:rPr>
        <w:t xml:space="preserve">Создадим хэш-таблицу с реализацией метода открытой </w:t>
      </w:r>
      <w:proofErr w:type="spellStart"/>
      <w:r w:rsidRPr="00290EB7">
        <w:rPr>
          <w:color w:val="000000"/>
          <w:sz w:val="28"/>
          <w:szCs w:val="22"/>
          <w:lang w:bidi="ru-RU"/>
        </w:rPr>
        <w:t>адрессации</w:t>
      </w:r>
      <w:proofErr w:type="spellEnd"/>
      <w:r w:rsidRPr="00290EB7">
        <w:rPr>
          <w:color w:val="000000"/>
          <w:sz w:val="28"/>
          <w:szCs w:val="22"/>
          <w:lang w:bidi="ru-RU"/>
        </w:rPr>
        <w:t xml:space="preserve"> для простейшего телефона справочника. Для этого определим структуру контакта, которая представлена </w:t>
      </w:r>
      <w:r>
        <w:rPr>
          <w:color w:val="000000"/>
          <w:sz w:val="28"/>
          <w:szCs w:val="22"/>
          <w:lang w:bidi="ru-RU"/>
        </w:rPr>
        <w:t>на рис. 1</w:t>
      </w:r>
      <w:r w:rsidRPr="00290EB7">
        <w:rPr>
          <w:color w:val="000000"/>
          <w:sz w:val="28"/>
          <w:szCs w:val="22"/>
          <w:lang w:bidi="ru-RU"/>
        </w:rPr>
        <w:t>.</w:t>
      </w:r>
      <w:bookmarkEnd w:id="1"/>
    </w:p>
    <w:p w14:paraId="3FCF13CB" w14:textId="256F23DB" w:rsidR="00290EB7" w:rsidRDefault="00290EB7" w:rsidP="00290EB7">
      <w:pPr>
        <w:spacing w:line="360" w:lineRule="auto"/>
        <w:ind w:right="301"/>
        <w:jc w:val="center"/>
        <w:rPr>
          <w:color w:val="000000"/>
          <w:sz w:val="28"/>
          <w:szCs w:val="22"/>
          <w:lang w:bidi="ru-RU"/>
        </w:rPr>
      </w:pPr>
    </w:p>
    <w:p w14:paraId="44606057" w14:textId="7B07B104" w:rsidR="00290EB7" w:rsidRDefault="00290EB7" w:rsidP="00290EB7">
      <w:pPr>
        <w:spacing w:line="360" w:lineRule="auto"/>
        <w:ind w:right="301"/>
        <w:jc w:val="center"/>
        <w:rPr>
          <w:color w:val="000000"/>
          <w:sz w:val="28"/>
          <w:szCs w:val="22"/>
          <w:lang w:bidi="ru-RU"/>
        </w:rPr>
      </w:pPr>
      <w:r>
        <w:rPr>
          <w:noProof/>
          <w:color w:val="000000"/>
          <w:sz w:val="28"/>
          <w:szCs w:val="22"/>
        </w:rPr>
        <w:drawing>
          <wp:inline distT="0" distB="0" distL="0" distR="0" wp14:anchorId="711ED665" wp14:editId="4713C8EB">
            <wp:extent cx="3943350" cy="1133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F422E" w14:textId="4829A58B" w:rsidR="00290EB7" w:rsidRPr="00290EB7" w:rsidRDefault="00290EB7" w:rsidP="00290EB7">
      <w:pPr>
        <w:spacing w:line="360" w:lineRule="auto"/>
        <w:ind w:right="301"/>
        <w:jc w:val="center"/>
        <w:rPr>
          <w:color w:val="000000"/>
          <w:sz w:val="28"/>
          <w:szCs w:val="22"/>
          <w:lang w:bidi="ru-RU"/>
        </w:rPr>
      </w:pPr>
      <w:r>
        <w:rPr>
          <w:color w:val="000000"/>
          <w:sz w:val="28"/>
          <w:szCs w:val="22"/>
          <w:lang w:bidi="ru-RU"/>
        </w:rPr>
        <w:t>Рис. 1. Структура контакта.</w:t>
      </w:r>
    </w:p>
    <w:p w14:paraId="42C288FF" w14:textId="0BD2474D" w:rsidR="00290EB7" w:rsidRDefault="00290EB7" w:rsidP="00290EB7">
      <w:pPr>
        <w:widowControl w:val="0"/>
        <w:spacing w:line="276" w:lineRule="auto"/>
        <w:ind w:firstLine="709"/>
        <w:jc w:val="both"/>
        <w:rPr>
          <w:color w:val="000000"/>
          <w:sz w:val="28"/>
          <w:szCs w:val="28"/>
          <w:lang w:bidi="ru-RU"/>
        </w:rPr>
      </w:pPr>
      <w:bookmarkStart w:id="2" w:name="bookmark1"/>
      <w:r w:rsidRPr="00290EB7">
        <w:rPr>
          <w:color w:val="000000"/>
          <w:sz w:val="28"/>
          <w:szCs w:val="28"/>
          <w:lang w:bidi="ru-RU"/>
        </w:rPr>
        <w:t xml:space="preserve">Для одной ячейки таблицы определим следующую структуру, представленную </w:t>
      </w:r>
      <w:bookmarkEnd w:id="2"/>
      <w:r>
        <w:rPr>
          <w:color w:val="000000"/>
          <w:sz w:val="28"/>
          <w:szCs w:val="28"/>
          <w:lang w:bidi="ru-RU"/>
        </w:rPr>
        <w:t>на рис. 2.</w:t>
      </w:r>
    </w:p>
    <w:p w14:paraId="1D06127E" w14:textId="3A98427F" w:rsidR="00290EB7" w:rsidRDefault="00290EB7" w:rsidP="00290EB7">
      <w:pPr>
        <w:widowControl w:val="0"/>
        <w:spacing w:line="276" w:lineRule="auto"/>
        <w:ind w:firstLine="709"/>
        <w:jc w:val="both"/>
        <w:rPr>
          <w:color w:val="000000"/>
          <w:sz w:val="28"/>
          <w:szCs w:val="28"/>
          <w:lang w:bidi="ru-RU"/>
        </w:rPr>
      </w:pPr>
    </w:p>
    <w:p w14:paraId="7E3BDAEC" w14:textId="20CFFEE8" w:rsidR="00290EB7" w:rsidRDefault="00290EB7" w:rsidP="00290EB7">
      <w:pPr>
        <w:widowControl w:val="0"/>
        <w:spacing w:line="276" w:lineRule="auto"/>
        <w:ind w:firstLine="709"/>
        <w:jc w:val="center"/>
        <w:rPr>
          <w:color w:val="000000"/>
          <w:sz w:val="28"/>
          <w:szCs w:val="28"/>
          <w:lang w:bidi="ru-RU"/>
        </w:rPr>
      </w:pPr>
      <w:r>
        <w:rPr>
          <w:noProof/>
        </w:rPr>
        <w:drawing>
          <wp:inline distT="0" distB="0" distL="0" distR="0" wp14:anchorId="3130EA52" wp14:editId="16CA0670">
            <wp:extent cx="3690408" cy="115252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317" cy="116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80BB2" w14:textId="65986003" w:rsidR="00290EB7" w:rsidRPr="00290EB7" w:rsidRDefault="00290EB7" w:rsidP="00290EB7">
      <w:pPr>
        <w:widowControl w:val="0"/>
        <w:spacing w:line="276" w:lineRule="auto"/>
        <w:ind w:firstLine="709"/>
        <w:jc w:val="center"/>
        <w:rPr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>Рис. 2. Структура ячейки таблицы.</w:t>
      </w:r>
    </w:p>
    <w:p w14:paraId="16F37353" w14:textId="39094BAC" w:rsidR="00A45E7E" w:rsidRPr="00E607D7" w:rsidRDefault="00A45E7E" w:rsidP="00E607D7">
      <w:pPr>
        <w:spacing w:line="360" w:lineRule="auto"/>
        <w:ind w:right="301"/>
        <w:jc w:val="both"/>
        <w:rPr>
          <w:rFonts w:ascii="Consolas" w:hAnsi="Consolas"/>
          <w:color w:val="A9B7C6"/>
        </w:rPr>
      </w:pPr>
    </w:p>
    <w:p w14:paraId="573FD0EB" w14:textId="77777777" w:rsidR="00290EB7" w:rsidRPr="00290EB7" w:rsidRDefault="00290EB7" w:rsidP="00290EB7">
      <w:pPr>
        <w:spacing w:line="360" w:lineRule="auto"/>
        <w:ind w:firstLine="709"/>
        <w:jc w:val="both"/>
        <w:rPr>
          <w:rFonts w:eastAsia="Helvetica-Bold"/>
          <w:sz w:val="28"/>
          <w:szCs w:val="28"/>
          <w:lang w:bidi="ru-RU"/>
        </w:rPr>
      </w:pPr>
      <w:r w:rsidRPr="00290EB7">
        <w:rPr>
          <w:rFonts w:eastAsia="Helvetica-Bold"/>
          <w:sz w:val="28"/>
          <w:szCs w:val="28"/>
          <w:lang w:bidi="ru-RU"/>
        </w:rPr>
        <w:t xml:space="preserve">Где </w:t>
      </w:r>
      <w:proofErr w:type="spellStart"/>
      <w:r w:rsidRPr="00290EB7">
        <w:rPr>
          <w:rFonts w:eastAsia="Helvetica-Bold"/>
          <w:sz w:val="28"/>
          <w:szCs w:val="28"/>
          <w:lang w:bidi="ru-RU"/>
        </w:rPr>
        <w:t>empty</w:t>
      </w:r>
      <w:proofErr w:type="spellEnd"/>
      <w:r w:rsidRPr="00290EB7">
        <w:rPr>
          <w:rFonts w:eastAsia="Helvetica-Bold"/>
          <w:sz w:val="28"/>
          <w:szCs w:val="28"/>
          <w:lang w:bidi="ru-RU"/>
        </w:rPr>
        <w:t xml:space="preserve"> - флаг, указывающий, что ячейка свободна, в независимости от содержащихся там данных.</w:t>
      </w:r>
    </w:p>
    <w:p w14:paraId="463E9E83" w14:textId="77777777" w:rsidR="00290EB7" w:rsidRPr="00290EB7" w:rsidRDefault="00290EB7" w:rsidP="00290EB7">
      <w:pPr>
        <w:spacing w:line="360" w:lineRule="auto"/>
        <w:ind w:firstLine="709"/>
        <w:jc w:val="both"/>
        <w:rPr>
          <w:rFonts w:eastAsia="Helvetica-Bold"/>
          <w:sz w:val="28"/>
          <w:szCs w:val="28"/>
          <w:lang w:bidi="ru-RU"/>
        </w:rPr>
      </w:pPr>
      <w:proofErr w:type="spellStart"/>
      <w:r w:rsidRPr="00290EB7">
        <w:rPr>
          <w:rFonts w:eastAsia="Helvetica-Bold"/>
          <w:sz w:val="28"/>
          <w:szCs w:val="28"/>
          <w:lang w:bidi="ru-RU"/>
        </w:rPr>
        <w:t>visit</w:t>
      </w:r>
      <w:proofErr w:type="spellEnd"/>
      <w:r w:rsidRPr="00290EB7">
        <w:rPr>
          <w:rFonts w:eastAsia="Helvetica-Bold"/>
          <w:sz w:val="28"/>
          <w:szCs w:val="28"/>
          <w:lang w:bidi="ru-RU"/>
        </w:rPr>
        <w:t xml:space="preserve"> - флаг, указывающий, что ячейка просматривалась.</w:t>
      </w:r>
    </w:p>
    <w:p w14:paraId="5C052DE1" w14:textId="77777777" w:rsidR="00290EB7" w:rsidRDefault="00290EB7" w:rsidP="00290EB7">
      <w:pPr>
        <w:spacing w:line="360" w:lineRule="auto"/>
        <w:jc w:val="both"/>
        <w:rPr>
          <w:rFonts w:eastAsia="Helvetica-Bold"/>
          <w:sz w:val="28"/>
          <w:szCs w:val="28"/>
          <w:lang w:bidi="ru-RU"/>
        </w:rPr>
      </w:pPr>
      <w:bookmarkStart w:id="3" w:name="bookmark2"/>
    </w:p>
    <w:p w14:paraId="0D55397B" w14:textId="36A243FE" w:rsidR="00554551" w:rsidRDefault="00554551" w:rsidP="00290EB7">
      <w:pPr>
        <w:spacing w:line="360" w:lineRule="auto"/>
        <w:jc w:val="both"/>
        <w:rPr>
          <w:rFonts w:eastAsia="Helvetica-Bold"/>
          <w:sz w:val="28"/>
          <w:szCs w:val="28"/>
          <w:lang w:bidi="ru-RU"/>
        </w:rPr>
      </w:pPr>
    </w:p>
    <w:p w14:paraId="0A173E92" w14:textId="77777777" w:rsidR="00290EB7" w:rsidRPr="00554551" w:rsidRDefault="00290EB7" w:rsidP="00554551">
      <w:pPr>
        <w:jc w:val="center"/>
        <w:rPr>
          <w:rFonts w:eastAsia="Helvetica-Bold"/>
          <w:sz w:val="28"/>
          <w:szCs w:val="28"/>
          <w:lang w:bidi="ru-RU"/>
        </w:rPr>
      </w:pPr>
    </w:p>
    <w:p w14:paraId="6B53EAF1" w14:textId="1784A570" w:rsidR="00290EB7" w:rsidRPr="00290EB7" w:rsidRDefault="00290EB7" w:rsidP="00290EB7">
      <w:pPr>
        <w:spacing w:line="360" w:lineRule="auto"/>
        <w:ind w:firstLine="709"/>
        <w:jc w:val="both"/>
        <w:rPr>
          <w:rFonts w:eastAsia="Helvetica-Bold"/>
          <w:sz w:val="28"/>
          <w:szCs w:val="28"/>
          <w:lang w:bidi="ru-RU"/>
        </w:rPr>
      </w:pPr>
      <w:r w:rsidRPr="00290EB7">
        <w:rPr>
          <w:rFonts w:eastAsia="Helvetica-Bold"/>
          <w:sz w:val="28"/>
          <w:szCs w:val="28"/>
          <w:lang w:bidi="ru-RU"/>
        </w:rPr>
        <w:lastRenderedPageBreak/>
        <w:t xml:space="preserve">Для вычисления значения </w:t>
      </w:r>
      <w:proofErr w:type="spellStart"/>
      <w:r w:rsidRPr="00290EB7">
        <w:rPr>
          <w:rFonts w:eastAsia="Helvetica-Bold"/>
          <w:sz w:val="28"/>
          <w:szCs w:val="28"/>
          <w:lang w:bidi="ru-RU"/>
        </w:rPr>
        <w:t>хэша</w:t>
      </w:r>
      <w:proofErr w:type="spellEnd"/>
      <w:r w:rsidRPr="00290EB7">
        <w:rPr>
          <w:rFonts w:eastAsia="Helvetica-Bold"/>
          <w:sz w:val="28"/>
          <w:szCs w:val="28"/>
          <w:lang w:bidi="ru-RU"/>
        </w:rPr>
        <w:t xml:space="preserve"> будем использовать следующую функцию, представленную </w:t>
      </w:r>
      <w:r>
        <w:rPr>
          <w:rFonts w:eastAsia="Helvetica-Bold"/>
          <w:sz w:val="28"/>
          <w:szCs w:val="28"/>
          <w:lang w:bidi="ru-RU"/>
        </w:rPr>
        <w:t>на рис. 3</w:t>
      </w:r>
      <w:r w:rsidRPr="00290EB7">
        <w:rPr>
          <w:rFonts w:eastAsia="Helvetica-Bold"/>
          <w:sz w:val="28"/>
          <w:szCs w:val="28"/>
          <w:lang w:bidi="ru-RU"/>
        </w:rPr>
        <w:t>.</w:t>
      </w:r>
      <w:bookmarkEnd w:id="3"/>
    </w:p>
    <w:p w14:paraId="18C1CCFF" w14:textId="1EF57E5D" w:rsidR="007047E2" w:rsidRDefault="00290EB7" w:rsidP="00290EB7">
      <w:pPr>
        <w:spacing w:line="360" w:lineRule="auto"/>
        <w:jc w:val="center"/>
        <w:rPr>
          <w:rFonts w:eastAsia="Helvetica-Bold"/>
          <w:sz w:val="28"/>
          <w:szCs w:val="28"/>
        </w:rPr>
      </w:pPr>
      <w:r>
        <w:rPr>
          <w:noProof/>
        </w:rPr>
        <w:drawing>
          <wp:inline distT="0" distB="0" distL="0" distR="0" wp14:anchorId="75BC365F" wp14:editId="102CBA58">
            <wp:extent cx="5162550" cy="1133475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691FB" w14:textId="7966BB1F" w:rsidR="00290EB7" w:rsidRDefault="00290EB7" w:rsidP="00290EB7">
      <w:pPr>
        <w:spacing w:line="360" w:lineRule="auto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Рис. 3. Хэш-функция.</w:t>
      </w:r>
    </w:p>
    <w:p w14:paraId="37942274" w14:textId="0723BBE8" w:rsidR="00290EB7" w:rsidRDefault="00290EB7" w:rsidP="00290EB7">
      <w:pPr>
        <w:spacing w:line="360" w:lineRule="auto"/>
        <w:ind w:firstLine="709"/>
        <w:jc w:val="both"/>
        <w:rPr>
          <w:rFonts w:eastAsia="Helvetica-Bold"/>
          <w:sz w:val="28"/>
          <w:szCs w:val="28"/>
          <w:lang w:bidi="ru-RU"/>
        </w:rPr>
      </w:pPr>
      <w:r w:rsidRPr="00290EB7">
        <w:rPr>
          <w:rFonts w:eastAsia="Helvetica-Bold"/>
          <w:sz w:val="28"/>
          <w:szCs w:val="28"/>
          <w:lang w:bidi="ru-RU"/>
        </w:rPr>
        <w:t>Диаграмма деятельности для этой функции представлена на рис</w:t>
      </w:r>
      <w:r>
        <w:rPr>
          <w:rFonts w:eastAsia="Helvetica-Bold"/>
          <w:sz w:val="28"/>
          <w:szCs w:val="28"/>
          <w:lang w:bidi="ru-RU"/>
        </w:rPr>
        <w:t>. 4</w:t>
      </w:r>
      <w:r w:rsidRPr="00290EB7">
        <w:rPr>
          <w:rFonts w:eastAsia="Helvetica-Bold"/>
          <w:sz w:val="28"/>
          <w:szCs w:val="28"/>
          <w:lang w:bidi="ru-RU"/>
        </w:rPr>
        <w:t>.</w:t>
      </w:r>
    </w:p>
    <w:p w14:paraId="00EC69C2" w14:textId="38BA9154" w:rsidR="00290EB7" w:rsidRDefault="00D21FA4" w:rsidP="00290EB7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ru-RU"/>
        </w:rPr>
      </w:pPr>
      <w:r w:rsidRPr="00D21FA4">
        <w:rPr>
          <w:noProof/>
        </w:rPr>
        <w:drawing>
          <wp:inline distT="0" distB="0" distL="0" distR="0" wp14:anchorId="68661DA7" wp14:editId="76C8F576">
            <wp:extent cx="4133850" cy="62939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9075" cy="633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74E1C620" w14:textId="6BA25945" w:rsidR="00290EB7" w:rsidRDefault="00290EB7" w:rsidP="00D21FA4">
      <w:pPr>
        <w:spacing w:line="360" w:lineRule="auto"/>
        <w:ind w:left="1418" w:firstLine="709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sz w:val="28"/>
          <w:szCs w:val="28"/>
          <w:lang w:bidi="ru-RU"/>
        </w:rPr>
        <w:t>Рис. 4</w:t>
      </w:r>
      <w:r w:rsidR="00D21FA4">
        <w:rPr>
          <w:rFonts w:eastAsia="Helvetica-Bold"/>
          <w:sz w:val="28"/>
          <w:szCs w:val="28"/>
          <w:lang w:bidi="ru-RU"/>
        </w:rPr>
        <w:t>.</w:t>
      </w:r>
      <w:r>
        <w:rPr>
          <w:rFonts w:eastAsia="Helvetica-Bold"/>
          <w:sz w:val="28"/>
          <w:szCs w:val="28"/>
          <w:lang w:bidi="ru-RU"/>
        </w:rPr>
        <w:t xml:space="preserve"> Диаграмма деятельности для _</w:t>
      </w:r>
      <w:r>
        <w:rPr>
          <w:rFonts w:eastAsia="Helvetica-Bold"/>
          <w:sz w:val="28"/>
          <w:szCs w:val="28"/>
          <w:lang w:val="en-US" w:bidi="ru-RU"/>
        </w:rPr>
        <w:t>hash</w:t>
      </w:r>
      <w:r w:rsidRPr="00290EB7">
        <w:rPr>
          <w:rFonts w:eastAsia="Helvetica-Bold"/>
          <w:sz w:val="28"/>
          <w:szCs w:val="28"/>
          <w:lang w:bidi="ru-RU"/>
        </w:rPr>
        <w:t>_</w:t>
      </w:r>
      <w:r>
        <w:rPr>
          <w:rFonts w:eastAsia="Helvetica-Bold"/>
          <w:sz w:val="28"/>
          <w:szCs w:val="28"/>
          <w:lang w:val="en-US" w:bidi="ru-RU"/>
        </w:rPr>
        <w:t>function</w:t>
      </w:r>
      <w:r>
        <w:rPr>
          <w:rFonts w:eastAsia="Helvetica-Bold"/>
          <w:sz w:val="28"/>
          <w:szCs w:val="28"/>
          <w:lang w:bidi="ru-RU"/>
        </w:rPr>
        <w:t>.</w:t>
      </w:r>
    </w:p>
    <w:p w14:paraId="4E47A826" w14:textId="47960D01" w:rsidR="00D21FA4" w:rsidRDefault="00D21FA4" w:rsidP="00D21FA4">
      <w:pPr>
        <w:spacing w:line="360" w:lineRule="auto"/>
        <w:ind w:firstLine="709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sz w:val="28"/>
          <w:szCs w:val="28"/>
          <w:lang w:bidi="ru-RU"/>
        </w:rPr>
        <w:lastRenderedPageBreak/>
        <w:t>Ф</w:t>
      </w:r>
      <w:r w:rsidRPr="00D21FA4">
        <w:rPr>
          <w:rFonts w:eastAsia="Helvetica-Bold"/>
          <w:sz w:val="28"/>
          <w:szCs w:val="28"/>
          <w:lang w:bidi="ru-RU"/>
        </w:rPr>
        <w:t>ункци</w:t>
      </w:r>
      <w:r>
        <w:rPr>
          <w:rFonts w:eastAsia="Helvetica-Bold"/>
          <w:sz w:val="28"/>
          <w:szCs w:val="28"/>
          <w:lang w:bidi="ru-RU"/>
        </w:rPr>
        <w:t>я</w:t>
      </w:r>
      <w:r w:rsidRPr="00D21FA4">
        <w:rPr>
          <w:rFonts w:eastAsia="Helvetica-Bold"/>
          <w:sz w:val="28"/>
          <w:szCs w:val="28"/>
          <w:lang w:bidi="ru-RU"/>
        </w:rPr>
        <w:t xml:space="preserve"> добавления элемента представлен</w:t>
      </w:r>
      <w:r>
        <w:rPr>
          <w:rFonts w:eastAsia="Helvetica-Bold"/>
          <w:sz w:val="28"/>
          <w:szCs w:val="28"/>
          <w:lang w:bidi="ru-RU"/>
        </w:rPr>
        <w:t>а</w:t>
      </w:r>
      <w:r w:rsidRPr="00D21FA4">
        <w:rPr>
          <w:rFonts w:eastAsia="Helvetica-Bold"/>
          <w:sz w:val="28"/>
          <w:szCs w:val="28"/>
          <w:lang w:bidi="ru-RU"/>
        </w:rPr>
        <w:t xml:space="preserve"> </w:t>
      </w:r>
      <w:r>
        <w:rPr>
          <w:rFonts w:eastAsia="Helvetica-Bold"/>
          <w:sz w:val="28"/>
          <w:szCs w:val="28"/>
          <w:lang w:bidi="ru-RU"/>
        </w:rPr>
        <w:t>на рис. 5</w:t>
      </w:r>
      <w:r w:rsidRPr="00D21FA4">
        <w:rPr>
          <w:rFonts w:eastAsia="Helvetica-Bold"/>
          <w:sz w:val="28"/>
          <w:szCs w:val="28"/>
          <w:lang w:bidi="ru-RU"/>
        </w:rPr>
        <w:t>.</w:t>
      </w:r>
    </w:p>
    <w:p w14:paraId="627DCBA2" w14:textId="4B50B15F" w:rsidR="00D21FA4" w:rsidRPr="00290EB7" w:rsidRDefault="00D21FA4" w:rsidP="00D21FA4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noProof/>
          <w:sz w:val="28"/>
          <w:szCs w:val="28"/>
        </w:rPr>
        <w:drawing>
          <wp:inline distT="0" distB="0" distL="0" distR="0" wp14:anchorId="35DC56A4" wp14:editId="318E7706">
            <wp:extent cx="5781675" cy="1740625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568" cy="176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FD545" w14:textId="2CA4EE2D" w:rsidR="00290EB7" w:rsidRDefault="00D21FA4" w:rsidP="00D21FA4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Рис. 5. Добавление элемента в хэш-таблицу.</w:t>
      </w:r>
    </w:p>
    <w:p w14:paraId="0D2E4856" w14:textId="733C8796" w:rsidR="00290EB7" w:rsidRDefault="00D21FA4" w:rsidP="007047E2">
      <w:pPr>
        <w:spacing w:line="360" w:lineRule="auto"/>
        <w:ind w:firstLine="709"/>
        <w:jc w:val="both"/>
        <w:rPr>
          <w:rFonts w:eastAsia="Helvetica-Bold"/>
          <w:sz w:val="28"/>
          <w:szCs w:val="28"/>
          <w:lang w:bidi="ru-RU"/>
        </w:rPr>
      </w:pPr>
      <w:r w:rsidRPr="00D21FA4">
        <w:rPr>
          <w:rFonts w:eastAsia="Helvetica-Bold"/>
          <w:sz w:val="28"/>
          <w:szCs w:val="28"/>
          <w:lang w:bidi="ru-RU"/>
        </w:rPr>
        <w:t>Диаграмма деятельности для добавления элемента представлена на рис</w:t>
      </w:r>
      <w:r>
        <w:rPr>
          <w:rFonts w:eastAsia="Helvetica-Bold"/>
          <w:sz w:val="28"/>
          <w:szCs w:val="28"/>
          <w:lang w:bidi="ru-RU"/>
        </w:rPr>
        <w:t>. 6</w:t>
      </w:r>
      <w:r w:rsidRPr="00D21FA4">
        <w:rPr>
          <w:rFonts w:eastAsia="Helvetica-Bold"/>
          <w:sz w:val="28"/>
          <w:szCs w:val="28"/>
          <w:lang w:bidi="ru-RU"/>
        </w:rPr>
        <w:t>.</w:t>
      </w:r>
    </w:p>
    <w:p w14:paraId="742A6818" w14:textId="59BB0CED" w:rsidR="00D21FA4" w:rsidRDefault="00D21FA4" w:rsidP="00D21FA4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noProof/>
        </w:rPr>
        <w:drawing>
          <wp:inline distT="0" distB="0" distL="0" distR="0" wp14:anchorId="77EBC925" wp14:editId="0DCADD80">
            <wp:extent cx="4695825" cy="6401655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629" cy="64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02E2" w14:textId="3AA02FEC" w:rsidR="00290EB7" w:rsidRDefault="00D21FA4" w:rsidP="00D21FA4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sz w:val="28"/>
          <w:szCs w:val="28"/>
        </w:rPr>
        <w:lastRenderedPageBreak/>
        <w:t xml:space="preserve">Рис. 6. </w:t>
      </w:r>
      <w:proofErr w:type="spellStart"/>
      <w:r w:rsidRPr="00D21FA4">
        <w:rPr>
          <w:rFonts w:eastAsia="Helvetica-Bold"/>
          <w:sz w:val="28"/>
          <w:szCs w:val="28"/>
          <w:lang w:bidi="ru-RU"/>
        </w:rPr>
        <w:t>Диаграма</w:t>
      </w:r>
      <w:proofErr w:type="spellEnd"/>
      <w:r w:rsidRPr="00D21FA4">
        <w:rPr>
          <w:rFonts w:eastAsia="Helvetica-Bold"/>
          <w:sz w:val="28"/>
          <w:szCs w:val="28"/>
          <w:lang w:bidi="ru-RU"/>
        </w:rPr>
        <w:t xml:space="preserve"> деятельности для добавления элемента, в таблицу методом открытой </w:t>
      </w:r>
      <w:proofErr w:type="spellStart"/>
      <w:r w:rsidRPr="00D21FA4">
        <w:rPr>
          <w:rFonts w:eastAsia="Helvetica-Bold"/>
          <w:sz w:val="28"/>
          <w:szCs w:val="28"/>
          <w:lang w:bidi="ru-RU"/>
        </w:rPr>
        <w:t>адрессации</w:t>
      </w:r>
      <w:proofErr w:type="spellEnd"/>
      <w:r w:rsidRPr="00D21FA4">
        <w:rPr>
          <w:rFonts w:eastAsia="Helvetica-Bold"/>
          <w:sz w:val="28"/>
          <w:szCs w:val="28"/>
          <w:lang w:bidi="ru-RU"/>
        </w:rPr>
        <w:t>.</w:t>
      </w:r>
    </w:p>
    <w:p w14:paraId="2E5B41F5" w14:textId="2C2AB8C9" w:rsidR="00D21FA4" w:rsidRDefault="00D21FA4" w:rsidP="00D21FA4">
      <w:pPr>
        <w:spacing w:line="360" w:lineRule="auto"/>
        <w:ind w:firstLine="709"/>
        <w:rPr>
          <w:rFonts w:eastAsia="Helvetica-Bold"/>
          <w:sz w:val="28"/>
          <w:szCs w:val="28"/>
          <w:lang w:bidi="ru-RU"/>
        </w:rPr>
      </w:pPr>
    </w:p>
    <w:p w14:paraId="5EA50DFE" w14:textId="0670E0F4" w:rsidR="00D21FA4" w:rsidRDefault="00D21FA4" w:rsidP="00D21FA4">
      <w:pPr>
        <w:spacing w:line="360" w:lineRule="auto"/>
        <w:ind w:firstLine="709"/>
        <w:rPr>
          <w:rFonts w:eastAsia="Helvetica-Bold"/>
          <w:sz w:val="28"/>
          <w:szCs w:val="28"/>
          <w:lang w:bidi="ru-RU"/>
        </w:rPr>
      </w:pPr>
      <w:bookmarkStart w:id="5" w:name="bookmark5"/>
      <w:r w:rsidRPr="00D21FA4">
        <w:rPr>
          <w:rFonts w:eastAsia="Helvetica-Bold"/>
          <w:sz w:val="28"/>
          <w:szCs w:val="28"/>
          <w:lang w:bidi="ru-RU"/>
        </w:rPr>
        <w:t xml:space="preserve">Для поиска элемента, надо убедиться, что флаги </w:t>
      </w:r>
      <w:proofErr w:type="spellStart"/>
      <w:r w:rsidRPr="00D21FA4">
        <w:rPr>
          <w:rFonts w:eastAsia="Helvetica-Bold"/>
          <w:sz w:val="28"/>
          <w:szCs w:val="28"/>
          <w:lang w:bidi="ru-RU"/>
        </w:rPr>
        <w:t>visit</w:t>
      </w:r>
      <w:proofErr w:type="spellEnd"/>
      <w:r w:rsidRPr="00D21FA4">
        <w:rPr>
          <w:rFonts w:eastAsia="Helvetica-Bold"/>
          <w:sz w:val="28"/>
          <w:szCs w:val="28"/>
          <w:lang w:bidi="ru-RU"/>
        </w:rPr>
        <w:t xml:space="preserve"> каждой ячейки сброшены к дефолтным значениям. Для этого мы используем </w:t>
      </w:r>
      <w:proofErr w:type="spellStart"/>
      <w:r w:rsidRPr="00D21FA4">
        <w:rPr>
          <w:rFonts w:eastAsia="Helvetica-Bold"/>
          <w:sz w:val="28"/>
          <w:szCs w:val="28"/>
          <w:lang w:bidi="ru-RU"/>
        </w:rPr>
        <w:t>функциию</w:t>
      </w:r>
      <w:proofErr w:type="spellEnd"/>
      <w:r w:rsidRPr="00D21FA4">
        <w:rPr>
          <w:rFonts w:eastAsia="Helvetica-Bold"/>
          <w:sz w:val="28"/>
          <w:szCs w:val="28"/>
          <w:lang w:bidi="ru-RU"/>
        </w:rPr>
        <w:t xml:space="preserve">, код которой представлен </w:t>
      </w:r>
      <w:r>
        <w:rPr>
          <w:rFonts w:eastAsia="Helvetica-Bold"/>
          <w:sz w:val="28"/>
          <w:szCs w:val="28"/>
          <w:lang w:bidi="ru-RU"/>
        </w:rPr>
        <w:t>на рис. 7</w:t>
      </w:r>
      <w:r w:rsidRPr="00D21FA4">
        <w:rPr>
          <w:rFonts w:eastAsia="Helvetica-Bold"/>
          <w:sz w:val="28"/>
          <w:szCs w:val="28"/>
          <w:lang w:bidi="ru-RU"/>
        </w:rPr>
        <w:t>.</w:t>
      </w:r>
      <w:bookmarkEnd w:id="5"/>
    </w:p>
    <w:p w14:paraId="33729D86" w14:textId="75D16420" w:rsidR="00614860" w:rsidRDefault="00614860" w:rsidP="00614860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noProof/>
          <w:sz w:val="28"/>
          <w:szCs w:val="28"/>
        </w:rPr>
        <w:drawing>
          <wp:inline distT="0" distB="0" distL="0" distR="0" wp14:anchorId="6733D435" wp14:editId="4AECB465">
            <wp:extent cx="3800475" cy="590550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F280C" w14:textId="7CFB0CDE" w:rsidR="00614860" w:rsidRDefault="00614860" w:rsidP="00614860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sz w:val="28"/>
          <w:szCs w:val="28"/>
          <w:lang w:bidi="ru-RU"/>
        </w:rPr>
        <w:t xml:space="preserve">Рис. 7. </w:t>
      </w:r>
      <w:r w:rsidRPr="00614860">
        <w:rPr>
          <w:rFonts w:eastAsia="Helvetica-Bold"/>
          <w:sz w:val="28"/>
          <w:szCs w:val="28"/>
          <w:lang w:bidi="ru-RU"/>
        </w:rPr>
        <w:t>Сброс значений к дефолтным.</w:t>
      </w:r>
    </w:p>
    <w:p w14:paraId="46299A8F" w14:textId="451B27CE" w:rsidR="00614860" w:rsidRDefault="00614860" w:rsidP="00614860">
      <w:pPr>
        <w:spacing w:line="360" w:lineRule="auto"/>
        <w:ind w:firstLine="709"/>
        <w:rPr>
          <w:rFonts w:eastAsia="Helvetica-Bold"/>
          <w:sz w:val="28"/>
          <w:szCs w:val="28"/>
          <w:lang w:bidi="ru-RU"/>
        </w:rPr>
      </w:pPr>
    </w:p>
    <w:p w14:paraId="3DD2EB18" w14:textId="2C6F8444" w:rsidR="00614860" w:rsidRDefault="00614860" w:rsidP="00614860">
      <w:pPr>
        <w:spacing w:line="360" w:lineRule="auto"/>
        <w:ind w:firstLine="709"/>
        <w:rPr>
          <w:rFonts w:eastAsia="Helvetica-Bold"/>
          <w:sz w:val="28"/>
          <w:szCs w:val="28"/>
          <w:lang w:bidi="ru-RU"/>
        </w:rPr>
      </w:pPr>
      <w:r w:rsidRPr="00614860">
        <w:rPr>
          <w:rFonts w:eastAsia="Helvetica-Bold"/>
          <w:sz w:val="28"/>
          <w:szCs w:val="28"/>
          <w:lang w:bidi="ru-RU"/>
        </w:rPr>
        <w:t>Диаграмма деятельности представлена для нее на рис</w:t>
      </w:r>
      <w:r>
        <w:rPr>
          <w:rFonts w:eastAsia="Helvetica-Bold"/>
          <w:sz w:val="28"/>
          <w:szCs w:val="28"/>
          <w:lang w:bidi="ru-RU"/>
        </w:rPr>
        <w:t xml:space="preserve">. </w:t>
      </w:r>
      <w:r w:rsidR="00BB381A">
        <w:rPr>
          <w:rFonts w:eastAsia="Helvetica-Bold"/>
          <w:sz w:val="28"/>
          <w:szCs w:val="28"/>
          <w:lang w:bidi="ru-RU"/>
        </w:rPr>
        <w:t>8.</w:t>
      </w:r>
    </w:p>
    <w:p w14:paraId="4D31E6CA" w14:textId="6484DF9C" w:rsidR="00BB381A" w:rsidRDefault="00BB381A" w:rsidP="00BB381A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ru-RU"/>
        </w:rPr>
      </w:pPr>
      <w:r>
        <w:rPr>
          <w:noProof/>
        </w:rPr>
        <w:drawing>
          <wp:inline distT="0" distB="0" distL="0" distR="0" wp14:anchorId="588357E2" wp14:editId="1571FD74">
            <wp:extent cx="4048120" cy="2944495"/>
            <wp:effectExtent l="0" t="0" r="0" b="825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3726" cy="296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E7AB" w14:textId="4453AD22" w:rsidR="00BB381A" w:rsidRPr="00D21FA4" w:rsidRDefault="00BB381A" w:rsidP="00BB381A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sz w:val="28"/>
          <w:szCs w:val="28"/>
          <w:lang w:bidi="ru-RU"/>
        </w:rPr>
        <w:t xml:space="preserve">Рис. 8. </w:t>
      </w:r>
      <w:r w:rsidRPr="00BB381A">
        <w:rPr>
          <w:rFonts w:eastAsia="Helvetica-Bold"/>
          <w:sz w:val="28"/>
          <w:szCs w:val="28"/>
          <w:lang w:bidi="ru-RU"/>
        </w:rPr>
        <w:t xml:space="preserve">Сброс флагов </w:t>
      </w:r>
      <w:proofErr w:type="spellStart"/>
      <w:r w:rsidRPr="00BB381A">
        <w:rPr>
          <w:rFonts w:eastAsia="Helvetica-Bold"/>
          <w:sz w:val="28"/>
          <w:szCs w:val="28"/>
          <w:lang w:bidi="ru-RU"/>
        </w:rPr>
        <w:t>visit</w:t>
      </w:r>
      <w:proofErr w:type="spellEnd"/>
      <w:r w:rsidRPr="00BB381A">
        <w:rPr>
          <w:rFonts w:eastAsia="Helvetica-Bold"/>
          <w:sz w:val="28"/>
          <w:szCs w:val="28"/>
          <w:lang w:bidi="ru-RU"/>
        </w:rPr>
        <w:t xml:space="preserve"> к дефолтным значениям</w:t>
      </w:r>
      <w:r>
        <w:rPr>
          <w:rFonts w:eastAsia="Helvetica-Bold"/>
          <w:sz w:val="28"/>
          <w:szCs w:val="28"/>
          <w:lang w:bidi="ru-RU"/>
        </w:rPr>
        <w:t>.</w:t>
      </w:r>
    </w:p>
    <w:p w14:paraId="77818F83" w14:textId="77777777" w:rsidR="00BB381A" w:rsidRDefault="00BB381A" w:rsidP="00BB381A">
      <w:pPr>
        <w:spacing w:line="360" w:lineRule="auto"/>
        <w:ind w:firstLine="709"/>
        <w:rPr>
          <w:rFonts w:eastAsia="Helvetica-Bold"/>
          <w:sz w:val="28"/>
          <w:szCs w:val="28"/>
          <w:lang w:bidi="ru-RU"/>
        </w:rPr>
      </w:pPr>
      <w:bookmarkStart w:id="6" w:name="bookmark7"/>
    </w:p>
    <w:p w14:paraId="50F884D6" w14:textId="0DAF8AA3" w:rsidR="00BB381A" w:rsidRDefault="00BB381A" w:rsidP="00BB381A">
      <w:pPr>
        <w:spacing w:line="360" w:lineRule="auto"/>
        <w:ind w:firstLine="709"/>
        <w:rPr>
          <w:rFonts w:eastAsia="Helvetica-Bold"/>
          <w:sz w:val="28"/>
          <w:szCs w:val="28"/>
          <w:lang w:bidi="ru-RU"/>
        </w:rPr>
      </w:pPr>
      <w:r w:rsidRPr="00BB381A">
        <w:rPr>
          <w:rFonts w:eastAsia="Helvetica-Bold"/>
          <w:sz w:val="28"/>
          <w:szCs w:val="28"/>
          <w:lang w:bidi="ru-RU"/>
        </w:rPr>
        <w:t xml:space="preserve">Функция поиска значения в таблице представлена </w:t>
      </w:r>
      <w:r>
        <w:rPr>
          <w:rFonts w:eastAsia="Helvetica-Bold"/>
          <w:sz w:val="28"/>
          <w:szCs w:val="28"/>
          <w:lang w:bidi="ru-RU"/>
        </w:rPr>
        <w:t>на рис. 9</w:t>
      </w:r>
      <w:r w:rsidRPr="00BB381A">
        <w:rPr>
          <w:rFonts w:eastAsia="Helvetica-Bold"/>
          <w:sz w:val="28"/>
          <w:szCs w:val="28"/>
          <w:lang w:bidi="ru-RU"/>
        </w:rPr>
        <w:t xml:space="preserve">. </w:t>
      </w:r>
      <w:bookmarkEnd w:id="6"/>
    </w:p>
    <w:p w14:paraId="226635CE" w14:textId="7F0E2346" w:rsidR="00BB381A" w:rsidRDefault="00BB381A" w:rsidP="00BB381A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noProof/>
          <w:sz w:val="28"/>
          <w:szCs w:val="28"/>
        </w:rPr>
        <w:lastRenderedPageBreak/>
        <w:drawing>
          <wp:inline distT="0" distB="0" distL="0" distR="0" wp14:anchorId="026A8F0B" wp14:editId="30696B1B">
            <wp:extent cx="5662119" cy="2943225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222" cy="2947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ABB08" w14:textId="7B9EAB95" w:rsidR="00BB381A" w:rsidRPr="00BB381A" w:rsidRDefault="00BB381A" w:rsidP="00BB381A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sz w:val="28"/>
          <w:szCs w:val="28"/>
          <w:lang w:bidi="ru-RU"/>
        </w:rPr>
        <w:t>Рис. 9. Поиск элемента в таблице.</w:t>
      </w:r>
    </w:p>
    <w:p w14:paraId="7DFFCEFB" w14:textId="1A05D447" w:rsidR="00D21FA4" w:rsidRDefault="00D21FA4" w:rsidP="00D21FA4">
      <w:pPr>
        <w:spacing w:line="360" w:lineRule="auto"/>
        <w:ind w:firstLine="709"/>
        <w:rPr>
          <w:rFonts w:eastAsia="Helvetica-Bold"/>
          <w:sz w:val="28"/>
          <w:szCs w:val="28"/>
          <w:lang w:bidi="ru-RU"/>
        </w:rPr>
      </w:pPr>
    </w:p>
    <w:p w14:paraId="6CAD6C5A" w14:textId="1E6274BA" w:rsidR="00BB381A" w:rsidRDefault="00BB381A" w:rsidP="00D21FA4">
      <w:pPr>
        <w:spacing w:line="360" w:lineRule="auto"/>
        <w:ind w:firstLine="709"/>
        <w:rPr>
          <w:rFonts w:eastAsia="Helvetica-Bold"/>
          <w:sz w:val="28"/>
          <w:szCs w:val="28"/>
          <w:lang w:bidi="ru-RU"/>
        </w:rPr>
      </w:pPr>
      <w:proofErr w:type="spellStart"/>
      <w:r w:rsidRPr="00BB381A">
        <w:rPr>
          <w:rFonts w:eastAsia="Helvetica-Bold"/>
          <w:sz w:val="28"/>
          <w:szCs w:val="28"/>
          <w:lang w:bidi="ru-RU"/>
        </w:rPr>
        <w:t>Диаграма</w:t>
      </w:r>
      <w:proofErr w:type="spellEnd"/>
      <w:r w:rsidRPr="00BB381A">
        <w:rPr>
          <w:rFonts w:eastAsia="Helvetica-Bold"/>
          <w:sz w:val="28"/>
          <w:szCs w:val="28"/>
          <w:lang w:bidi="ru-RU"/>
        </w:rPr>
        <w:t xml:space="preserve"> деятельности для поиска элемента представлена на рисунке</w:t>
      </w:r>
      <w:r>
        <w:rPr>
          <w:rFonts w:eastAsia="Helvetica-Bold"/>
          <w:sz w:val="28"/>
          <w:szCs w:val="28"/>
          <w:lang w:bidi="ru-RU"/>
        </w:rPr>
        <w:t xml:space="preserve"> 10</w:t>
      </w:r>
      <w:r w:rsidRPr="00BB381A">
        <w:rPr>
          <w:rFonts w:eastAsia="Helvetica-Bold"/>
          <w:sz w:val="28"/>
          <w:szCs w:val="28"/>
          <w:lang w:bidi="ru-RU"/>
        </w:rPr>
        <w:t>.</w:t>
      </w:r>
    </w:p>
    <w:p w14:paraId="4224BBD7" w14:textId="18353967" w:rsidR="00BB381A" w:rsidRDefault="00BB381A" w:rsidP="00BB381A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ru-RU"/>
        </w:rPr>
      </w:pPr>
      <w:r w:rsidRPr="00BB381A">
        <w:rPr>
          <w:noProof/>
        </w:rPr>
        <w:drawing>
          <wp:inline distT="0" distB="0" distL="0" distR="0" wp14:anchorId="4CE7E023" wp14:editId="21F518CD">
            <wp:extent cx="3698875" cy="4723316"/>
            <wp:effectExtent l="0" t="0" r="0" b="127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0931" cy="473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0FDE" w14:textId="4DB89080" w:rsidR="00D21FA4" w:rsidRDefault="00BB381A" w:rsidP="00BB381A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ru-RU"/>
        </w:rPr>
      </w:pPr>
      <w:r w:rsidRPr="00BB381A">
        <w:rPr>
          <w:rFonts w:eastAsia="Helvetica-Bold"/>
          <w:sz w:val="28"/>
          <w:szCs w:val="28"/>
          <w:lang w:bidi="ru-RU"/>
        </w:rPr>
        <w:t>Рис</w:t>
      </w:r>
      <w:r>
        <w:rPr>
          <w:rFonts w:eastAsia="Helvetica-Bold"/>
          <w:sz w:val="28"/>
          <w:szCs w:val="28"/>
          <w:lang w:bidi="ru-RU"/>
        </w:rPr>
        <w:t>. 10.</w:t>
      </w:r>
      <w:r w:rsidRPr="00BB381A">
        <w:rPr>
          <w:rFonts w:eastAsia="Helvetica-Bold"/>
          <w:sz w:val="28"/>
          <w:szCs w:val="28"/>
          <w:lang w:bidi="ru-RU"/>
        </w:rPr>
        <w:t xml:space="preserve"> Поиск элемента в хэш-таблице с открытой адресацией</w:t>
      </w:r>
      <w:r>
        <w:rPr>
          <w:rFonts w:eastAsia="Helvetica-Bold"/>
          <w:sz w:val="28"/>
          <w:szCs w:val="28"/>
          <w:lang w:bidi="ru-RU"/>
        </w:rPr>
        <w:t>.</w:t>
      </w:r>
    </w:p>
    <w:p w14:paraId="4409F220" w14:textId="1824C11D" w:rsidR="00BB381A" w:rsidRPr="00BB381A" w:rsidRDefault="00BB381A" w:rsidP="00BB381A">
      <w:pPr>
        <w:spacing w:line="360" w:lineRule="auto"/>
        <w:ind w:firstLine="709"/>
        <w:rPr>
          <w:rFonts w:eastAsia="Helvetica-Bold"/>
          <w:sz w:val="28"/>
          <w:szCs w:val="28"/>
          <w:lang w:bidi="ru-RU"/>
        </w:rPr>
      </w:pPr>
      <w:r w:rsidRPr="00BB381A">
        <w:rPr>
          <w:rFonts w:eastAsia="Helvetica-Bold"/>
          <w:sz w:val="28"/>
          <w:szCs w:val="28"/>
          <w:lang w:bidi="ru-RU"/>
        </w:rPr>
        <w:lastRenderedPageBreak/>
        <w:t xml:space="preserve">Для удаления элемента реализован метод, код которого представлен </w:t>
      </w:r>
      <w:r>
        <w:rPr>
          <w:rFonts w:eastAsia="Helvetica-Bold"/>
          <w:sz w:val="28"/>
          <w:szCs w:val="28"/>
          <w:lang w:bidi="ru-RU"/>
        </w:rPr>
        <w:t>на рис. 11</w:t>
      </w:r>
      <w:r w:rsidRPr="00BB381A">
        <w:rPr>
          <w:rFonts w:eastAsia="Helvetica-Bold"/>
          <w:sz w:val="28"/>
          <w:szCs w:val="28"/>
          <w:lang w:bidi="ru-RU"/>
        </w:rPr>
        <w:t xml:space="preserve">. Действие кода сводится к нахождению нужного элемента и выставление флага </w:t>
      </w:r>
      <w:proofErr w:type="spellStart"/>
      <w:r w:rsidRPr="00BB381A">
        <w:rPr>
          <w:rFonts w:eastAsia="Helvetica-Bold"/>
          <w:sz w:val="28"/>
          <w:szCs w:val="28"/>
          <w:lang w:bidi="ru-RU"/>
        </w:rPr>
        <w:t>empty</w:t>
      </w:r>
      <w:proofErr w:type="spellEnd"/>
      <w:r w:rsidRPr="00BB381A">
        <w:rPr>
          <w:rFonts w:eastAsia="Helvetica-Bold"/>
          <w:sz w:val="28"/>
          <w:szCs w:val="28"/>
          <w:lang w:bidi="ru-RU"/>
        </w:rPr>
        <w:t xml:space="preserve"> в позицию </w:t>
      </w:r>
      <w:proofErr w:type="spellStart"/>
      <w:r w:rsidRPr="00BB381A">
        <w:rPr>
          <w:rFonts w:eastAsia="Helvetica-Bold"/>
          <w:sz w:val="28"/>
          <w:szCs w:val="28"/>
          <w:lang w:bidi="ru-RU"/>
        </w:rPr>
        <w:t>True</w:t>
      </w:r>
      <w:proofErr w:type="spellEnd"/>
      <w:r w:rsidRPr="00BB381A">
        <w:rPr>
          <w:rFonts w:eastAsia="Helvetica-Bold"/>
          <w:sz w:val="28"/>
          <w:szCs w:val="28"/>
          <w:lang w:bidi="ru-RU"/>
        </w:rPr>
        <w:t>.</w:t>
      </w:r>
    </w:p>
    <w:p w14:paraId="596C3128" w14:textId="1DA90ECC" w:rsidR="00290EB7" w:rsidRDefault="00BB381A" w:rsidP="00BB381A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noProof/>
          <w:sz w:val="28"/>
          <w:szCs w:val="28"/>
        </w:rPr>
        <w:drawing>
          <wp:inline distT="0" distB="0" distL="0" distR="0" wp14:anchorId="2C317D30" wp14:editId="5F93132A">
            <wp:extent cx="5400675" cy="2582566"/>
            <wp:effectExtent l="0" t="0" r="0" b="825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152" cy="259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8E632" w14:textId="2BE89E57" w:rsidR="00BB381A" w:rsidRPr="00BB381A" w:rsidRDefault="00BB381A" w:rsidP="00BB381A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sz w:val="28"/>
          <w:szCs w:val="28"/>
          <w:lang w:bidi="ru-RU"/>
        </w:rPr>
        <w:t xml:space="preserve">Рис. 11. </w:t>
      </w:r>
      <w:r w:rsidRPr="00BB381A">
        <w:rPr>
          <w:rFonts w:eastAsia="Helvetica-Bold"/>
          <w:sz w:val="28"/>
          <w:szCs w:val="28"/>
          <w:lang w:bidi="ru-RU"/>
        </w:rPr>
        <w:t>Удаление элемента.</w:t>
      </w:r>
    </w:p>
    <w:p w14:paraId="79F56B3A" w14:textId="2853262C" w:rsidR="00BB381A" w:rsidRDefault="00BB381A" w:rsidP="00BB381A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18EC3FC0" w14:textId="1CE714E2" w:rsidR="00BB381A" w:rsidRDefault="00BB381A" w:rsidP="00BB381A">
      <w:pPr>
        <w:spacing w:line="360" w:lineRule="auto"/>
        <w:ind w:firstLine="709"/>
        <w:rPr>
          <w:rFonts w:eastAsia="Helvetica-Bold"/>
          <w:sz w:val="28"/>
          <w:szCs w:val="28"/>
          <w:lang w:bidi="ru-RU"/>
        </w:rPr>
      </w:pPr>
      <w:r w:rsidRPr="00BB381A">
        <w:rPr>
          <w:rFonts w:eastAsia="Helvetica-Bold"/>
          <w:sz w:val="28"/>
          <w:szCs w:val="28"/>
          <w:lang w:bidi="ru-RU"/>
        </w:rPr>
        <w:t xml:space="preserve">Диаграмма деятельности для </w:t>
      </w:r>
      <w:r>
        <w:rPr>
          <w:rFonts w:eastAsia="Helvetica-Bold"/>
          <w:sz w:val="28"/>
          <w:szCs w:val="28"/>
          <w:lang w:bidi="ru-RU"/>
        </w:rPr>
        <w:t>удаления элемента</w:t>
      </w:r>
      <w:r w:rsidRPr="00BB381A">
        <w:rPr>
          <w:rFonts w:eastAsia="Helvetica-Bold"/>
          <w:sz w:val="28"/>
          <w:szCs w:val="28"/>
          <w:lang w:bidi="ru-RU"/>
        </w:rPr>
        <w:t xml:space="preserve"> представлена на рис</w:t>
      </w:r>
      <w:r>
        <w:rPr>
          <w:rFonts w:eastAsia="Helvetica-Bold"/>
          <w:sz w:val="28"/>
          <w:szCs w:val="28"/>
          <w:lang w:bidi="ru-RU"/>
        </w:rPr>
        <w:t>. 12.</w:t>
      </w:r>
    </w:p>
    <w:p w14:paraId="6818E516" w14:textId="3CCA24E3" w:rsidR="00AE3461" w:rsidRDefault="00AE3461" w:rsidP="00AE3461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ru-RU"/>
        </w:rPr>
      </w:pPr>
      <w:r>
        <w:rPr>
          <w:noProof/>
        </w:rPr>
        <w:lastRenderedPageBreak/>
        <w:drawing>
          <wp:inline distT="0" distB="0" distL="0" distR="0" wp14:anchorId="31F6003E" wp14:editId="17351952">
            <wp:extent cx="5724525" cy="7714692"/>
            <wp:effectExtent l="0" t="0" r="0" b="63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6490" cy="773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FBA3" w14:textId="77777777" w:rsidR="00AE3461" w:rsidRDefault="00AE3461" w:rsidP="00AE3461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ru-RU"/>
        </w:rPr>
      </w:pPr>
      <w:bookmarkStart w:id="7" w:name="bookmark8"/>
    </w:p>
    <w:p w14:paraId="3C4F17DA" w14:textId="2ED4748F" w:rsidR="00AE3461" w:rsidRDefault="00AE3461" w:rsidP="00AE3461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ru-RU"/>
        </w:rPr>
      </w:pPr>
      <w:r w:rsidRPr="00AE3461">
        <w:rPr>
          <w:rFonts w:eastAsia="Helvetica-Bold"/>
          <w:sz w:val="28"/>
          <w:szCs w:val="28"/>
          <w:lang w:bidi="ru-RU"/>
        </w:rPr>
        <w:t>Рис</w:t>
      </w:r>
      <w:r>
        <w:rPr>
          <w:rFonts w:eastAsia="Helvetica-Bold"/>
          <w:sz w:val="28"/>
          <w:szCs w:val="28"/>
          <w:lang w:bidi="ru-RU"/>
        </w:rPr>
        <w:t xml:space="preserve">. 12. </w:t>
      </w:r>
      <w:r w:rsidRPr="00AE3461">
        <w:rPr>
          <w:rFonts w:eastAsia="Helvetica-Bold"/>
          <w:sz w:val="28"/>
          <w:szCs w:val="28"/>
          <w:lang w:bidi="ru-RU"/>
        </w:rPr>
        <w:t>Удаление элемента из хэш-таблицы</w:t>
      </w:r>
      <w:bookmarkEnd w:id="7"/>
      <w:r>
        <w:rPr>
          <w:rFonts w:eastAsia="Helvetica-Bold"/>
          <w:sz w:val="28"/>
          <w:szCs w:val="28"/>
          <w:lang w:bidi="ru-RU"/>
        </w:rPr>
        <w:t>.</w:t>
      </w:r>
    </w:p>
    <w:p w14:paraId="27884B59" w14:textId="059BA772" w:rsidR="00AE3461" w:rsidRDefault="00AE3461" w:rsidP="00AE3461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ru-RU"/>
        </w:rPr>
      </w:pPr>
    </w:p>
    <w:p w14:paraId="26E26919" w14:textId="7B577CE4" w:rsidR="00F321FC" w:rsidRPr="00F321FC" w:rsidRDefault="00F321FC" w:rsidP="00F321FC">
      <w:pPr>
        <w:spacing w:line="360" w:lineRule="auto"/>
        <w:ind w:firstLine="709"/>
        <w:rPr>
          <w:rFonts w:eastAsia="Helvetica-Bold"/>
          <w:sz w:val="28"/>
          <w:szCs w:val="28"/>
          <w:lang w:bidi="ru-RU"/>
        </w:rPr>
      </w:pPr>
      <w:bookmarkStart w:id="8" w:name="bookmark9"/>
      <w:r w:rsidRPr="00F321FC">
        <w:rPr>
          <w:rFonts w:eastAsia="Helvetica-Bold"/>
          <w:sz w:val="28"/>
          <w:szCs w:val="28"/>
          <w:lang w:bidi="ru-RU"/>
        </w:rPr>
        <w:t xml:space="preserve">Так же реализуем хэш-таблиц по методу цепочек. Для этого определим классы данных, как </w:t>
      </w:r>
      <w:r>
        <w:rPr>
          <w:rFonts w:eastAsia="Helvetica-Bold"/>
          <w:sz w:val="28"/>
          <w:szCs w:val="28"/>
          <w:lang w:bidi="ru-RU"/>
        </w:rPr>
        <w:t>на рис. 13</w:t>
      </w:r>
      <w:r w:rsidRPr="00F321FC">
        <w:rPr>
          <w:rFonts w:eastAsia="Helvetica-Bold"/>
          <w:sz w:val="28"/>
          <w:szCs w:val="28"/>
          <w:lang w:bidi="ru-RU"/>
        </w:rPr>
        <w:t>.</w:t>
      </w:r>
      <w:bookmarkEnd w:id="8"/>
    </w:p>
    <w:p w14:paraId="4A29DE1A" w14:textId="104F2B55" w:rsidR="00F321FC" w:rsidRDefault="00F321FC" w:rsidP="00F321FC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noProof/>
          <w:sz w:val="28"/>
          <w:szCs w:val="28"/>
        </w:rPr>
        <w:lastRenderedPageBreak/>
        <w:drawing>
          <wp:inline distT="0" distB="0" distL="0" distR="0" wp14:anchorId="07155BFC" wp14:editId="2008E53D">
            <wp:extent cx="5372100" cy="1876425"/>
            <wp:effectExtent l="0" t="0" r="0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378B0" w14:textId="483E0B02" w:rsidR="00F321FC" w:rsidRDefault="00F321FC" w:rsidP="00F321FC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sz w:val="28"/>
          <w:szCs w:val="28"/>
          <w:lang w:bidi="ru-RU"/>
        </w:rPr>
        <w:t>Рис. 13</w:t>
      </w:r>
      <w:r w:rsidRPr="00F321FC">
        <w:rPr>
          <w:rFonts w:eastAsia="Helvetica-Bold"/>
          <w:sz w:val="28"/>
          <w:szCs w:val="28"/>
          <w:lang w:bidi="ru-RU"/>
        </w:rPr>
        <w:t>. Классы данных для метода цепочек.</w:t>
      </w:r>
    </w:p>
    <w:p w14:paraId="6819749D" w14:textId="061D25E3" w:rsidR="00F321FC" w:rsidRDefault="00F321FC" w:rsidP="00F321FC">
      <w:pPr>
        <w:spacing w:line="360" w:lineRule="auto"/>
        <w:rPr>
          <w:rFonts w:eastAsia="Helvetica-Bold"/>
          <w:sz w:val="28"/>
          <w:szCs w:val="28"/>
          <w:lang w:bidi="ru-RU"/>
        </w:rPr>
      </w:pPr>
    </w:p>
    <w:p w14:paraId="1935F9F9" w14:textId="77777777" w:rsidR="00F321FC" w:rsidRPr="00F321FC" w:rsidRDefault="00F321FC" w:rsidP="00F321FC">
      <w:pPr>
        <w:spacing w:line="360" w:lineRule="auto"/>
        <w:ind w:firstLine="709"/>
        <w:rPr>
          <w:rFonts w:eastAsia="Helvetica-Bold"/>
          <w:sz w:val="28"/>
          <w:szCs w:val="28"/>
          <w:lang w:bidi="ru-RU"/>
        </w:rPr>
      </w:pPr>
      <w:r w:rsidRPr="00F321FC">
        <w:rPr>
          <w:rFonts w:eastAsia="Helvetica-Bold"/>
          <w:sz w:val="28"/>
          <w:szCs w:val="28"/>
          <w:lang w:bidi="ru-RU"/>
        </w:rPr>
        <w:t xml:space="preserve">Реализацию функции для </w:t>
      </w:r>
      <w:proofErr w:type="spellStart"/>
      <w:r w:rsidRPr="00F321FC">
        <w:rPr>
          <w:rFonts w:eastAsia="Helvetica-Bold"/>
          <w:sz w:val="28"/>
          <w:szCs w:val="28"/>
          <w:lang w:bidi="ru-RU"/>
        </w:rPr>
        <w:t>хэширования</w:t>
      </w:r>
      <w:proofErr w:type="spellEnd"/>
      <w:r w:rsidRPr="00F321FC">
        <w:rPr>
          <w:rFonts w:eastAsia="Helvetica-Bold"/>
          <w:sz w:val="28"/>
          <w:szCs w:val="28"/>
          <w:lang w:bidi="ru-RU"/>
        </w:rPr>
        <w:t xml:space="preserve"> оставим без </w:t>
      </w:r>
      <w:proofErr w:type="spellStart"/>
      <w:r w:rsidRPr="00F321FC">
        <w:rPr>
          <w:rFonts w:eastAsia="Helvetica-Bold"/>
          <w:sz w:val="28"/>
          <w:szCs w:val="28"/>
          <w:lang w:bidi="ru-RU"/>
        </w:rPr>
        <w:t>измененений</w:t>
      </w:r>
      <w:proofErr w:type="spellEnd"/>
      <w:r w:rsidRPr="00F321FC">
        <w:rPr>
          <w:rFonts w:eastAsia="Helvetica-Bold"/>
          <w:sz w:val="28"/>
          <w:szCs w:val="28"/>
          <w:lang w:bidi="ru-RU"/>
        </w:rPr>
        <w:t>.</w:t>
      </w:r>
    </w:p>
    <w:p w14:paraId="46C38A04" w14:textId="3264F862" w:rsidR="00F321FC" w:rsidRPr="00F321FC" w:rsidRDefault="00F321FC" w:rsidP="00F321FC">
      <w:pPr>
        <w:spacing w:line="360" w:lineRule="auto"/>
        <w:ind w:firstLine="709"/>
        <w:rPr>
          <w:rFonts w:eastAsia="Helvetica-Bold"/>
          <w:sz w:val="28"/>
          <w:szCs w:val="28"/>
          <w:lang w:bidi="ru-RU"/>
        </w:rPr>
      </w:pPr>
      <w:bookmarkStart w:id="9" w:name="bookmark10"/>
      <w:r w:rsidRPr="00F321FC">
        <w:rPr>
          <w:rFonts w:eastAsia="Helvetica-Bold"/>
          <w:sz w:val="28"/>
          <w:szCs w:val="28"/>
          <w:lang w:bidi="ru-RU"/>
        </w:rPr>
        <w:t>Изменим функцию добавления нового значения (</w:t>
      </w:r>
      <w:r>
        <w:rPr>
          <w:rFonts w:eastAsia="Helvetica-Bold"/>
          <w:sz w:val="28"/>
          <w:szCs w:val="28"/>
          <w:lang w:bidi="ru-RU"/>
        </w:rPr>
        <w:t>рис. 14</w:t>
      </w:r>
      <w:r w:rsidRPr="00F321FC">
        <w:rPr>
          <w:rFonts w:eastAsia="Helvetica-Bold"/>
          <w:sz w:val="28"/>
          <w:szCs w:val="28"/>
          <w:lang w:bidi="ru-RU"/>
        </w:rPr>
        <w:t>) и ее диаграмма деятельности представлена на рис</w:t>
      </w:r>
      <w:r>
        <w:rPr>
          <w:rFonts w:eastAsia="Helvetica-Bold"/>
          <w:sz w:val="28"/>
          <w:szCs w:val="28"/>
          <w:lang w:bidi="ru-RU"/>
        </w:rPr>
        <w:t>. 15</w:t>
      </w:r>
      <w:r w:rsidRPr="00F321FC">
        <w:rPr>
          <w:rFonts w:eastAsia="Helvetica-Bold"/>
          <w:sz w:val="28"/>
          <w:szCs w:val="28"/>
          <w:lang w:bidi="ru-RU"/>
        </w:rPr>
        <w:t>.</w:t>
      </w:r>
      <w:bookmarkEnd w:id="9"/>
    </w:p>
    <w:p w14:paraId="2AB16D51" w14:textId="2CDD05D8" w:rsidR="00F321FC" w:rsidRDefault="00F321FC" w:rsidP="00F321FC">
      <w:pPr>
        <w:spacing w:line="360" w:lineRule="auto"/>
        <w:jc w:val="center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noProof/>
          <w:sz w:val="28"/>
          <w:szCs w:val="28"/>
        </w:rPr>
        <w:drawing>
          <wp:inline distT="0" distB="0" distL="0" distR="0" wp14:anchorId="7BE72636" wp14:editId="3F3344A3">
            <wp:extent cx="5857875" cy="942975"/>
            <wp:effectExtent l="0" t="0" r="9525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29D02" w14:textId="54346352" w:rsidR="00F321FC" w:rsidRDefault="00F321FC" w:rsidP="00F321FC">
      <w:pPr>
        <w:spacing w:line="360" w:lineRule="auto"/>
        <w:jc w:val="center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sz w:val="28"/>
          <w:szCs w:val="28"/>
          <w:lang w:bidi="ru-RU"/>
        </w:rPr>
        <w:t>Рис. 14</w:t>
      </w:r>
      <w:r w:rsidRPr="00F321FC">
        <w:rPr>
          <w:rFonts w:eastAsia="Helvetica-Bold"/>
          <w:sz w:val="28"/>
          <w:szCs w:val="28"/>
          <w:lang w:bidi="ru-RU"/>
        </w:rPr>
        <w:t>. Функция добавления новой записи в таблицу.</w:t>
      </w:r>
    </w:p>
    <w:p w14:paraId="78D310A9" w14:textId="13C31EE8" w:rsidR="00A16FF4" w:rsidRDefault="00A16FF4" w:rsidP="00F321FC">
      <w:pPr>
        <w:spacing w:line="360" w:lineRule="auto"/>
        <w:jc w:val="center"/>
        <w:rPr>
          <w:rFonts w:eastAsia="Helvetica-Bold"/>
          <w:sz w:val="28"/>
          <w:szCs w:val="28"/>
          <w:lang w:bidi="ru-RU"/>
        </w:rPr>
      </w:pPr>
      <w:r>
        <w:rPr>
          <w:noProof/>
        </w:rPr>
        <w:drawing>
          <wp:inline distT="0" distB="0" distL="0" distR="0" wp14:anchorId="3F856DCB" wp14:editId="12B84F4A">
            <wp:extent cx="3543300" cy="3861643"/>
            <wp:effectExtent l="0" t="0" r="0" b="571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8414" cy="387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74F2" w14:textId="43C673FE" w:rsidR="00A16FF4" w:rsidRDefault="00A16FF4" w:rsidP="00A16FF4">
      <w:pPr>
        <w:spacing w:line="360" w:lineRule="auto"/>
        <w:jc w:val="center"/>
        <w:rPr>
          <w:rFonts w:eastAsia="Helvetica-Bold"/>
          <w:sz w:val="28"/>
          <w:szCs w:val="28"/>
          <w:lang w:bidi="ru-RU"/>
        </w:rPr>
      </w:pPr>
      <w:bookmarkStart w:id="10" w:name="bookmark11"/>
      <w:r w:rsidRPr="00A16FF4">
        <w:rPr>
          <w:rFonts w:eastAsia="Helvetica-Bold"/>
          <w:sz w:val="28"/>
          <w:szCs w:val="28"/>
          <w:lang w:bidi="ru-RU"/>
        </w:rPr>
        <w:t>Рис</w:t>
      </w:r>
      <w:r>
        <w:rPr>
          <w:rFonts w:eastAsia="Helvetica-Bold"/>
          <w:sz w:val="28"/>
          <w:szCs w:val="28"/>
          <w:lang w:bidi="ru-RU"/>
        </w:rPr>
        <w:t xml:space="preserve">. 15. </w:t>
      </w:r>
      <w:r w:rsidRPr="00A16FF4">
        <w:rPr>
          <w:rFonts w:eastAsia="Helvetica-Bold"/>
          <w:sz w:val="28"/>
          <w:szCs w:val="28"/>
          <w:lang w:bidi="ru-RU"/>
        </w:rPr>
        <w:t>Добавление нового элемента в таблицу</w:t>
      </w:r>
      <w:bookmarkEnd w:id="10"/>
      <w:r>
        <w:rPr>
          <w:rFonts w:eastAsia="Helvetica-Bold"/>
          <w:sz w:val="28"/>
          <w:szCs w:val="28"/>
          <w:lang w:bidi="ru-RU"/>
        </w:rPr>
        <w:t>.</w:t>
      </w:r>
    </w:p>
    <w:p w14:paraId="02195353" w14:textId="779E3F75" w:rsidR="00A16FF4" w:rsidRPr="00A16FF4" w:rsidRDefault="00A16FF4" w:rsidP="00A16FF4">
      <w:pPr>
        <w:spacing w:line="360" w:lineRule="auto"/>
        <w:ind w:firstLine="709"/>
        <w:rPr>
          <w:rFonts w:eastAsia="Helvetica-Bold"/>
          <w:sz w:val="28"/>
          <w:szCs w:val="28"/>
          <w:lang w:bidi="ru-RU"/>
        </w:rPr>
      </w:pPr>
      <w:bookmarkStart w:id="11" w:name="bookmark12"/>
      <w:r w:rsidRPr="00A16FF4">
        <w:rPr>
          <w:rFonts w:eastAsia="Helvetica-Bold"/>
          <w:sz w:val="28"/>
          <w:szCs w:val="28"/>
          <w:lang w:bidi="ru-RU"/>
        </w:rPr>
        <w:lastRenderedPageBreak/>
        <w:t xml:space="preserve">Функция удаления элемента представлена </w:t>
      </w:r>
      <w:r>
        <w:rPr>
          <w:rFonts w:eastAsia="Helvetica-Bold"/>
          <w:sz w:val="28"/>
          <w:szCs w:val="28"/>
          <w:lang w:bidi="ru-RU"/>
        </w:rPr>
        <w:t>на рис. 16</w:t>
      </w:r>
      <w:r w:rsidRPr="00A16FF4">
        <w:rPr>
          <w:rFonts w:eastAsia="Helvetica-Bold"/>
          <w:sz w:val="28"/>
          <w:szCs w:val="28"/>
          <w:lang w:bidi="ru-RU"/>
        </w:rPr>
        <w:t>. Диаграмма деятельности для нее представлена на рис</w:t>
      </w:r>
      <w:r>
        <w:rPr>
          <w:rFonts w:eastAsia="Helvetica-Bold"/>
          <w:sz w:val="28"/>
          <w:szCs w:val="28"/>
          <w:lang w:bidi="ru-RU"/>
        </w:rPr>
        <w:t>. 17</w:t>
      </w:r>
      <w:r w:rsidRPr="00A16FF4">
        <w:rPr>
          <w:rFonts w:eastAsia="Helvetica-Bold"/>
          <w:sz w:val="28"/>
          <w:szCs w:val="28"/>
          <w:lang w:bidi="ru-RU"/>
        </w:rPr>
        <w:t>.</w:t>
      </w:r>
      <w:bookmarkEnd w:id="11"/>
    </w:p>
    <w:p w14:paraId="3FAD3F6E" w14:textId="0E076578" w:rsidR="00A16FF4" w:rsidRDefault="00A16FF4" w:rsidP="00A16FF4">
      <w:pPr>
        <w:spacing w:line="360" w:lineRule="auto"/>
        <w:jc w:val="center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noProof/>
          <w:sz w:val="28"/>
          <w:szCs w:val="28"/>
        </w:rPr>
        <w:drawing>
          <wp:inline distT="0" distB="0" distL="0" distR="0" wp14:anchorId="082265DF" wp14:editId="76E0180B">
            <wp:extent cx="5248275" cy="1133475"/>
            <wp:effectExtent l="0" t="0" r="9525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74EE7" w14:textId="5B25868D" w:rsidR="00A16FF4" w:rsidRDefault="00A16FF4" w:rsidP="00A16FF4">
      <w:pPr>
        <w:spacing w:line="360" w:lineRule="auto"/>
        <w:jc w:val="center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sz w:val="28"/>
          <w:szCs w:val="28"/>
          <w:lang w:bidi="ru-RU"/>
        </w:rPr>
        <w:t>Рис. 16</w:t>
      </w:r>
      <w:r w:rsidRPr="00A16FF4">
        <w:rPr>
          <w:rFonts w:eastAsia="Helvetica-Bold"/>
          <w:sz w:val="28"/>
          <w:szCs w:val="28"/>
          <w:lang w:bidi="ru-RU"/>
        </w:rPr>
        <w:t>. Удаление элемента.</w:t>
      </w:r>
    </w:p>
    <w:p w14:paraId="59E4494F" w14:textId="79B4A79B" w:rsidR="00A16FF4" w:rsidRPr="00F321FC" w:rsidRDefault="00A16FF4" w:rsidP="00F321FC">
      <w:pPr>
        <w:spacing w:line="360" w:lineRule="auto"/>
        <w:jc w:val="center"/>
        <w:rPr>
          <w:rFonts w:eastAsia="Helvetica-Bold"/>
          <w:sz w:val="28"/>
          <w:szCs w:val="28"/>
          <w:lang w:bidi="ru-RU"/>
        </w:rPr>
      </w:pPr>
      <w:r>
        <w:rPr>
          <w:noProof/>
        </w:rPr>
        <w:drawing>
          <wp:inline distT="0" distB="0" distL="0" distR="0" wp14:anchorId="228ECEE2" wp14:editId="00691A60">
            <wp:extent cx="4457700" cy="3808049"/>
            <wp:effectExtent l="0" t="0" r="0" b="254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4811" cy="383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FC2E" w14:textId="63BBB60D" w:rsidR="00A16FF4" w:rsidRDefault="00A16FF4" w:rsidP="00A16FF4">
      <w:pPr>
        <w:spacing w:line="360" w:lineRule="auto"/>
        <w:jc w:val="center"/>
        <w:rPr>
          <w:rFonts w:eastAsia="Helvetica-Bold"/>
          <w:sz w:val="28"/>
          <w:szCs w:val="28"/>
          <w:lang w:bidi="ru-RU"/>
        </w:rPr>
      </w:pPr>
      <w:bookmarkStart w:id="12" w:name="bookmark13"/>
      <w:r w:rsidRPr="00A16FF4">
        <w:rPr>
          <w:rFonts w:eastAsia="Helvetica-Bold"/>
          <w:sz w:val="28"/>
          <w:szCs w:val="28"/>
          <w:lang w:bidi="ru-RU"/>
        </w:rPr>
        <w:t>Рис</w:t>
      </w:r>
      <w:r>
        <w:rPr>
          <w:rFonts w:eastAsia="Helvetica-Bold"/>
          <w:sz w:val="28"/>
          <w:szCs w:val="28"/>
          <w:lang w:bidi="ru-RU"/>
        </w:rPr>
        <w:t xml:space="preserve">. 17. </w:t>
      </w:r>
      <w:r w:rsidRPr="00A16FF4">
        <w:rPr>
          <w:rFonts w:eastAsia="Helvetica-Bold"/>
          <w:sz w:val="28"/>
          <w:szCs w:val="28"/>
          <w:lang w:bidi="ru-RU"/>
        </w:rPr>
        <w:t>Удаление элемента</w:t>
      </w:r>
      <w:bookmarkEnd w:id="12"/>
      <w:r>
        <w:rPr>
          <w:rFonts w:eastAsia="Helvetica-Bold"/>
          <w:sz w:val="28"/>
          <w:szCs w:val="28"/>
          <w:lang w:bidi="ru-RU"/>
        </w:rPr>
        <w:t>.</w:t>
      </w:r>
    </w:p>
    <w:p w14:paraId="38AA3480" w14:textId="615331DB" w:rsidR="00A16FF4" w:rsidRPr="00A16FF4" w:rsidRDefault="00A16FF4" w:rsidP="00A16FF4">
      <w:pPr>
        <w:spacing w:line="360" w:lineRule="auto"/>
        <w:ind w:firstLine="709"/>
        <w:rPr>
          <w:rFonts w:eastAsia="Helvetica-Bold"/>
          <w:sz w:val="28"/>
          <w:szCs w:val="28"/>
          <w:lang w:bidi="ru-RU"/>
        </w:rPr>
      </w:pPr>
      <w:bookmarkStart w:id="13" w:name="bookmark14"/>
      <w:r w:rsidRPr="00A16FF4">
        <w:rPr>
          <w:rFonts w:eastAsia="Helvetica-Bold"/>
          <w:sz w:val="28"/>
          <w:szCs w:val="28"/>
          <w:lang w:bidi="ru-RU"/>
        </w:rPr>
        <w:t xml:space="preserve">Функция поиска элемента представлена </w:t>
      </w:r>
      <w:r>
        <w:rPr>
          <w:rFonts w:eastAsia="Helvetica-Bold"/>
          <w:sz w:val="28"/>
          <w:szCs w:val="28"/>
          <w:lang w:bidi="ru-RU"/>
        </w:rPr>
        <w:t>на рис. 18</w:t>
      </w:r>
      <w:r w:rsidRPr="00A16FF4">
        <w:rPr>
          <w:rFonts w:eastAsia="Helvetica-Bold"/>
          <w:sz w:val="28"/>
          <w:szCs w:val="28"/>
          <w:lang w:bidi="ru-RU"/>
        </w:rPr>
        <w:t>. Диаграмма деятельности на рис</w:t>
      </w:r>
      <w:r>
        <w:rPr>
          <w:rFonts w:eastAsia="Helvetica-Bold"/>
          <w:sz w:val="28"/>
          <w:szCs w:val="28"/>
          <w:lang w:bidi="ru-RU"/>
        </w:rPr>
        <w:t>. 19</w:t>
      </w:r>
      <w:r w:rsidRPr="00A16FF4">
        <w:rPr>
          <w:rFonts w:eastAsia="Helvetica-Bold"/>
          <w:sz w:val="28"/>
          <w:szCs w:val="28"/>
          <w:lang w:bidi="ru-RU"/>
        </w:rPr>
        <w:t>.</w:t>
      </w:r>
      <w:bookmarkEnd w:id="13"/>
    </w:p>
    <w:p w14:paraId="4273FA48" w14:textId="77777777" w:rsidR="00A16FF4" w:rsidRDefault="00A16FF4" w:rsidP="00A16FF4">
      <w:pPr>
        <w:spacing w:line="360" w:lineRule="auto"/>
        <w:jc w:val="center"/>
        <w:rPr>
          <w:rFonts w:eastAsia="Helvetica-Bold"/>
          <w:sz w:val="28"/>
          <w:szCs w:val="28"/>
          <w:lang w:bidi="ru-RU"/>
        </w:rPr>
      </w:pPr>
    </w:p>
    <w:p w14:paraId="2970B1C0" w14:textId="5C0EE4FF" w:rsidR="00A16FF4" w:rsidRDefault="00A16FF4" w:rsidP="00A16FF4">
      <w:pPr>
        <w:spacing w:line="360" w:lineRule="auto"/>
        <w:jc w:val="center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noProof/>
          <w:sz w:val="28"/>
          <w:szCs w:val="28"/>
        </w:rPr>
        <w:drawing>
          <wp:inline distT="0" distB="0" distL="0" distR="0" wp14:anchorId="7A032BE8" wp14:editId="7E12CCC5">
            <wp:extent cx="5181600" cy="1133475"/>
            <wp:effectExtent l="0" t="0" r="0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401DE" w14:textId="7655685B" w:rsidR="00A16FF4" w:rsidRDefault="00A16FF4" w:rsidP="00A16FF4">
      <w:pPr>
        <w:spacing w:line="360" w:lineRule="auto"/>
        <w:jc w:val="center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sz w:val="28"/>
          <w:szCs w:val="28"/>
          <w:lang w:bidi="ru-RU"/>
        </w:rPr>
        <w:t>Рис. 18</w:t>
      </w:r>
      <w:r w:rsidRPr="00A16FF4">
        <w:rPr>
          <w:rFonts w:eastAsia="Helvetica-Bold"/>
          <w:sz w:val="28"/>
          <w:szCs w:val="28"/>
          <w:lang w:bidi="ru-RU"/>
        </w:rPr>
        <w:t>. Функция поиска элемента.</w:t>
      </w:r>
    </w:p>
    <w:p w14:paraId="459160D9" w14:textId="753D2CFC" w:rsidR="00A16FF4" w:rsidRDefault="00A16FF4" w:rsidP="00A16FF4">
      <w:pPr>
        <w:spacing w:line="360" w:lineRule="auto"/>
        <w:jc w:val="center"/>
        <w:rPr>
          <w:rFonts w:eastAsia="Helvetica-Bold"/>
          <w:sz w:val="28"/>
          <w:szCs w:val="28"/>
          <w:lang w:bidi="ru-RU"/>
        </w:rPr>
      </w:pPr>
    </w:p>
    <w:p w14:paraId="4DA63A4C" w14:textId="5537EA38" w:rsidR="00A16FF4" w:rsidRDefault="00A16FF4" w:rsidP="00A16FF4">
      <w:pPr>
        <w:spacing w:line="360" w:lineRule="auto"/>
        <w:jc w:val="center"/>
        <w:rPr>
          <w:rFonts w:eastAsia="Helvetica-Bold"/>
          <w:sz w:val="28"/>
          <w:szCs w:val="28"/>
          <w:lang w:bidi="ru-RU"/>
        </w:rPr>
      </w:pPr>
      <w:bookmarkStart w:id="14" w:name="bookmark15"/>
      <w:r>
        <w:rPr>
          <w:noProof/>
        </w:rPr>
        <w:lastRenderedPageBreak/>
        <w:drawing>
          <wp:inline distT="0" distB="0" distL="0" distR="0" wp14:anchorId="5D2144C0" wp14:editId="66A806F6">
            <wp:extent cx="5372100" cy="4490647"/>
            <wp:effectExtent l="0" t="0" r="0" b="571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0095" cy="452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10D4" w14:textId="033D93A8" w:rsidR="00290EB7" w:rsidRDefault="00A16FF4" w:rsidP="00A16FF4">
      <w:pPr>
        <w:spacing w:line="360" w:lineRule="auto"/>
        <w:jc w:val="center"/>
        <w:rPr>
          <w:rFonts w:eastAsia="Helvetica-Bold"/>
          <w:sz w:val="28"/>
          <w:szCs w:val="28"/>
          <w:lang w:bidi="ru-RU"/>
        </w:rPr>
      </w:pPr>
      <w:r w:rsidRPr="00A16FF4">
        <w:rPr>
          <w:rFonts w:eastAsia="Helvetica-Bold"/>
          <w:sz w:val="28"/>
          <w:szCs w:val="28"/>
          <w:lang w:bidi="ru-RU"/>
        </w:rPr>
        <w:t>Рис</w:t>
      </w:r>
      <w:r>
        <w:rPr>
          <w:rFonts w:eastAsia="Helvetica-Bold"/>
          <w:sz w:val="28"/>
          <w:szCs w:val="28"/>
          <w:lang w:bidi="ru-RU"/>
        </w:rPr>
        <w:t xml:space="preserve">. 19. </w:t>
      </w:r>
      <w:r w:rsidRPr="00A16FF4">
        <w:rPr>
          <w:rFonts w:eastAsia="Helvetica-Bold"/>
          <w:sz w:val="28"/>
          <w:szCs w:val="28"/>
          <w:lang w:bidi="ru-RU"/>
        </w:rPr>
        <w:t>Поиск элемента в хэш-таблице</w:t>
      </w:r>
      <w:bookmarkEnd w:id="14"/>
      <w:r>
        <w:rPr>
          <w:rFonts w:eastAsia="Helvetica-Bold"/>
          <w:sz w:val="28"/>
          <w:szCs w:val="28"/>
          <w:lang w:bidi="ru-RU"/>
        </w:rPr>
        <w:t>.</w:t>
      </w:r>
    </w:p>
    <w:p w14:paraId="42B4D26A" w14:textId="77777777" w:rsidR="00A16FF4" w:rsidRDefault="00A16FF4" w:rsidP="007047E2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</w:p>
    <w:p w14:paraId="0E53D833" w14:textId="77777777" w:rsidR="00A16FF4" w:rsidRPr="00A16FF4" w:rsidRDefault="007047E2" w:rsidP="00A16FF4">
      <w:pPr>
        <w:spacing w:line="360" w:lineRule="auto"/>
        <w:ind w:firstLine="709"/>
        <w:jc w:val="both"/>
        <w:rPr>
          <w:rFonts w:eastAsia="Helvetica-Bold"/>
          <w:sz w:val="28"/>
          <w:szCs w:val="28"/>
          <w:lang w:bidi="ru-RU"/>
        </w:rPr>
      </w:pPr>
      <w:r>
        <w:rPr>
          <w:rFonts w:eastAsia="Helvetica-Bold"/>
          <w:sz w:val="28"/>
          <w:szCs w:val="28"/>
        </w:rPr>
        <w:t xml:space="preserve">Вывод: </w:t>
      </w:r>
      <w:r w:rsidR="00A16FF4" w:rsidRPr="00A16FF4">
        <w:rPr>
          <w:rFonts w:eastAsia="Helvetica-Bold"/>
          <w:sz w:val="28"/>
          <w:szCs w:val="28"/>
          <w:lang w:bidi="ru-RU"/>
        </w:rPr>
        <w:t xml:space="preserve">в ходе выполнения практической работы были изучены </w:t>
      </w:r>
      <w:proofErr w:type="spellStart"/>
      <w:r w:rsidR="00A16FF4" w:rsidRPr="00A16FF4">
        <w:rPr>
          <w:rFonts w:eastAsia="Helvetica-Bold"/>
          <w:sz w:val="28"/>
          <w:szCs w:val="28"/>
          <w:lang w:bidi="ru-RU"/>
        </w:rPr>
        <w:t>хэш</w:t>
      </w:r>
      <w:proofErr w:type="spellEnd"/>
      <w:r w:rsidR="00A16FF4" w:rsidRPr="00A16FF4">
        <w:rPr>
          <w:rFonts w:eastAsia="Helvetica-Bold"/>
          <w:sz w:val="28"/>
          <w:szCs w:val="28"/>
          <w:lang w:bidi="ru-RU"/>
        </w:rPr>
        <w:t xml:space="preserve">- таблицы и методы их реализации на языке </w:t>
      </w:r>
      <w:proofErr w:type="spellStart"/>
      <w:r w:rsidR="00A16FF4" w:rsidRPr="00A16FF4">
        <w:rPr>
          <w:rFonts w:eastAsia="Helvetica-Bold"/>
          <w:sz w:val="28"/>
          <w:szCs w:val="28"/>
          <w:lang w:bidi="ru-RU"/>
        </w:rPr>
        <w:t>Python</w:t>
      </w:r>
      <w:proofErr w:type="spellEnd"/>
      <w:r w:rsidR="00A16FF4" w:rsidRPr="00A16FF4">
        <w:rPr>
          <w:rFonts w:eastAsia="Helvetica-Bold"/>
          <w:sz w:val="28"/>
          <w:szCs w:val="28"/>
          <w:lang w:bidi="ru-RU"/>
        </w:rPr>
        <w:t>.</w:t>
      </w:r>
    </w:p>
    <w:p w14:paraId="46A36F15" w14:textId="4199D0D4" w:rsidR="007047E2" w:rsidRPr="007047E2" w:rsidRDefault="007047E2" w:rsidP="007047E2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</w:p>
    <w:sectPr w:rsidR="007047E2" w:rsidRPr="007047E2" w:rsidSect="00207F1E">
      <w:headerReference w:type="even" r:id="rId27"/>
      <w:headerReference w:type="default" r:id="rId28"/>
      <w:footerReference w:type="default" r:id="rId29"/>
      <w:headerReference w:type="first" r:id="rId30"/>
      <w:footerReference w:type="first" r:id="rId31"/>
      <w:pgSz w:w="11906" w:h="16838" w:code="9"/>
      <w:pgMar w:top="1134" w:right="566" w:bottom="1134" w:left="1418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B11B64" w14:textId="77777777" w:rsidR="00E014ED" w:rsidRDefault="00E014ED">
      <w:r>
        <w:separator/>
      </w:r>
    </w:p>
  </w:endnote>
  <w:endnote w:type="continuationSeparator" w:id="0">
    <w:p w14:paraId="227C8A2B" w14:textId="77777777" w:rsidR="00E014ED" w:rsidRDefault="00E01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ragma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CC"/>
    <w:family w:val="auto"/>
    <w:pitch w:val="variable"/>
    <w:sig w:usb0="E0000ABF" w:usb1="61DFFCFB" w:usb2="00000016" w:usb3="00000000" w:csb0="000001BF" w:csb1="00000000"/>
  </w:font>
  <w:font w:name="Helvetica-Bold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876AE" w14:textId="18E10B6D" w:rsidR="00000C25" w:rsidRDefault="00EF2AE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3AD51B07" wp14:editId="3B0E22EA">
              <wp:simplePos x="0" y="0"/>
              <wp:positionH relativeFrom="column">
                <wp:posOffset>2234134</wp:posOffset>
              </wp:positionH>
              <wp:positionV relativeFrom="paragraph">
                <wp:posOffset>-112935</wp:posOffset>
              </wp:positionV>
              <wp:extent cx="3731895" cy="401631"/>
              <wp:effectExtent l="0" t="0" r="0" b="0"/>
              <wp:wrapNone/>
              <wp:docPr id="62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1895" cy="40163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DD251" w14:textId="6CFE47BD" w:rsidR="00000C25" w:rsidRDefault="00000C25" w:rsidP="00524D32">
                          <w:pPr>
                            <w:pStyle w:val="a7"/>
                          </w:pPr>
                          <w:r>
                            <w:rPr>
                              <w:szCs w:val="28"/>
                            </w:rPr>
                            <w:t xml:space="preserve">     </w:t>
                          </w:r>
                          <w:r w:rsidR="00EF2AEE">
                            <w:rPr>
                              <w:sz w:val="36"/>
                            </w:rPr>
                            <w:t>АиСД.09.03.02.</w:t>
                          </w:r>
                          <w:r w:rsidR="00554551">
                            <w:rPr>
                              <w:sz w:val="36"/>
                            </w:rPr>
                            <w:t>1</w:t>
                          </w:r>
                          <w:r w:rsidR="00EF2AEE">
                            <w:rPr>
                              <w:sz w:val="36"/>
                            </w:rPr>
                            <w:t>20000 ПР</w:t>
                          </w:r>
                        </w:p>
                        <w:p w14:paraId="5DBA14D6" w14:textId="77777777" w:rsidR="00000C25" w:rsidRPr="00524D32" w:rsidRDefault="00000C25" w:rsidP="00524D32">
                          <w:pPr>
                            <w:rPr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D51B07" id="_x0000_t202" coordsize="21600,21600" o:spt="202" path="m,l,21600r21600,l21600,xe">
              <v:stroke joinstyle="miter"/>
              <v:path gradientshapeok="t" o:connecttype="rect"/>
            </v:shapetype>
            <v:shape id="Text Box 55" o:spid="_x0000_s1026" type="#_x0000_t202" style="position:absolute;margin-left:175.9pt;margin-top:-8.9pt;width:293.85pt;height:31.6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911uAIAALs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" filled="f" stroked="f">
              <v:textbox>
                <w:txbxContent>
                  <w:p w14:paraId="0B3DD251" w14:textId="6CFE47BD" w:rsidR="00000C25" w:rsidRDefault="00000C25" w:rsidP="00524D32">
                    <w:pPr>
                      <w:pStyle w:val="a7"/>
                    </w:pPr>
                    <w:r>
                      <w:rPr>
                        <w:szCs w:val="28"/>
                      </w:rPr>
                      <w:t xml:space="preserve">     </w:t>
                    </w:r>
                    <w:r w:rsidR="00EF2AEE">
                      <w:rPr>
                        <w:sz w:val="36"/>
                      </w:rPr>
                      <w:t>АиСД.09.03.02.</w:t>
                    </w:r>
                    <w:r w:rsidR="00554551">
                      <w:rPr>
                        <w:sz w:val="36"/>
                      </w:rPr>
                      <w:t>1</w:t>
                    </w:r>
                    <w:r w:rsidR="00EF2AEE">
                      <w:rPr>
                        <w:sz w:val="36"/>
                      </w:rPr>
                      <w:t>20000 ПР</w:t>
                    </w:r>
                  </w:p>
                  <w:p w14:paraId="5DBA14D6" w14:textId="77777777" w:rsidR="00000C25" w:rsidRPr="00524D32" w:rsidRDefault="00000C25" w:rsidP="00524D32">
                    <w:pPr>
                      <w:rPr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1EF99E06" wp14:editId="7E817F37">
              <wp:simplePos x="0" y="0"/>
              <wp:positionH relativeFrom="column">
                <wp:posOffset>33020</wp:posOffset>
              </wp:positionH>
              <wp:positionV relativeFrom="paragraph">
                <wp:posOffset>206375</wp:posOffset>
              </wp:positionV>
              <wp:extent cx="377825" cy="125730"/>
              <wp:effectExtent l="4445" t="0" r="0" b="1270"/>
              <wp:wrapNone/>
              <wp:docPr id="69" name="Text 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825" cy="125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E5433" w14:textId="77777777" w:rsidR="00000C25" w:rsidRDefault="00000C25" w:rsidP="00515DB7">
                          <w:pPr>
                            <w:pStyle w:val="a6"/>
                            <w:jc w:val="left"/>
                            <w:rPr>
                              <w:lang w:val="en-US"/>
                            </w:rPr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EF99E06" id="Text Box 59" o:spid="_x0000_s1027" type="#_x0000_t202" style="position:absolute;margin-left:2.6pt;margin-top:16.25pt;width:29.75pt;height:9.9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" filled="f" stroked="f">
              <v:textbox inset="0,0,0,0">
                <w:txbxContent>
                  <w:p w14:paraId="557E5433" w14:textId="77777777" w:rsidR="00000C25" w:rsidRDefault="00000C25" w:rsidP="00515DB7">
                    <w:pPr>
                      <w:pStyle w:val="a6"/>
                      <w:jc w:val="left"/>
                      <w:rPr>
                        <w:lang w:val="en-US"/>
                      </w:rPr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69300533" wp14:editId="6B6D0057">
              <wp:simplePos x="0" y="0"/>
              <wp:positionH relativeFrom="page">
                <wp:posOffset>933450</wp:posOffset>
              </wp:positionH>
              <wp:positionV relativeFrom="page">
                <wp:posOffset>9921240</wp:posOffset>
              </wp:positionV>
              <wp:extent cx="0" cy="522605"/>
              <wp:effectExtent l="9525" t="5715" r="9525" b="5080"/>
              <wp:wrapNone/>
              <wp:docPr id="68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A92309B" id="Line 46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3.5pt,781.2pt" to="73.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72445821" wp14:editId="04FF0A35">
              <wp:simplePos x="0" y="0"/>
              <wp:positionH relativeFrom="column">
                <wp:posOffset>-235585</wp:posOffset>
              </wp:positionH>
              <wp:positionV relativeFrom="paragraph">
                <wp:posOffset>210185</wp:posOffset>
              </wp:positionV>
              <wp:extent cx="352425" cy="129540"/>
              <wp:effectExtent l="2540" t="635" r="0" b="3175"/>
              <wp:wrapNone/>
              <wp:docPr id="67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425" cy="129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522360" w14:textId="77777777" w:rsidR="00000C25" w:rsidRDefault="00000C25" w:rsidP="00515DB7">
                          <w:pPr>
                            <w:pStyle w:val="a6"/>
                            <w:jc w:val="left"/>
                          </w:pPr>
                          <w:proofErr w:type="spellStart"/>
                          <w: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2445821" id="Text Box 60" o:spid="_x0000_s1028" type="#_x0000_t202" style="position:absolute;margin-left:-18.55pt;margin-top:16.55pt;width:27.75pt;height:10.2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" filled="f" stroked="f">
              <v:textbox inset="0,0,0,0">
                <w:txbxContent>
                  <w:p w14:paraId="0C522360" w14:textId="77777777" w:rsidR="00000C25" w:rsidRDefault="00000C25" w:rsidP="00515DB7">
                    <w:pPr>
                      <w:pStyle w:val="a6"/>
                      <w:jc w:val="left"/>
                    </w:pPr>
                    <w:r>
                      <w:t>Изм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92544" behindDoc="0" locked="0" layoutInCell="1" allowOverlap="1" wp14:anchorId="42F5EBB0" wp14:editId="66A60090">
              <wp:simplePos x="0" y="0"/>
              <wp:positionH relativeFrom="column">
                <wp:posOffset>6085840</wp:posOffset>
              </wp:positionH>
              <wp:positionV relativeFrom="paragraph">
                <wp:posOffset>102870</wp:posOffset>
              </wp:positionV>
              <wp:extent cx="355600" cy="179705"/>
              <wp:effectExtent l="0" t="0" r="0" b="3175"/>
              <wp:wrapNone/>
              <wp:docPr id="66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21F500" w14:textId="1076DE98" w:rsidR="00000C25" w:rsidRPr="00114B23" w:rsidRDefault="00000C25" w:rsidP="00515DB7">
                          <w:pPr>
                            <w:rPr>
                              <w:szCs w:val="28"/>
                            </w:rPr>
                          </w:pPr>
                          <w:r w:rsidRPr="009435BE">
                            <w:rPr>
                              <w:szCs w:val="28"/>
                            </w:rPr>
                            <w:fldChar w:fldCharType="begin"/>
                          </w:r>
                          <w:r w:rsidRPr="009435BE">
                            <w:rPr>
                              <w:szCs w:val="28"/>
                            </w:rPr>
                            <w:instrText xml:space="preserve"> PAGE   \* MERGEFORMAT </w:instrText>
                          </w:r>
                          <w:r w:rsidRPr="009435BE">
                            <w:rPr>
                              <w:szCs w:val="28"/>
                            </w:rPr>
                            <w:fldChar w:fldCharType="separate"/>
                          </w:r>
                          <w:r w:rsidR="00554551">
                            <w:rPr>
                              <w:noProof/>
                              <w:szCs w:val="28"/>
                            </w:rPr>
                            <w:t>2</w:t>
                          </w:r>
                          <w:r w:rsidRPr="009435BE">
                            <w:rPr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F5EBB0" id="Text Box 69" o:spid="_x0000_s1029" type="#_x0000_t202" style="position:absolute;margin-left:479.2pt;margin-top:8.1pt;width:28pt;height:14.1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" filled="f" stroked="f">
              <v:textbox inset="0,0,0,0">
                <w:txbxContent>
                  <w:p w14:paraId="6821F500" w14:textId="1076DE98" w:rsidR="00000C25" w:rsidRPr="00114B23" w:rsidRDefault="00000C25" w:rsidP="00515DB7">
                    <w:pPr>
                      <w:rPr>
                        <w:szCs w:val="28"/>
                      </w:rPr>
                    </w:pPr>
                    <w:r w:rsidRPr="009435BE">
                      <w:rPr>
                        <w:szCs w:val="28"/>
                      </w:rPr>
                      <w:fldChar w:fldCharType="begin"/>
                    </w:r>
                    <w:r w:rsidRPr="009435BE">
                      <w:rPr>
                        <w:szCs w:val="28"/>
                      </w:rPr>
                      <w:instrText xml:space="preserve"> PAGE   \* MERGEFORMAT </w:instrText>
                    </w:r>
                    <w:r w:rsidRPr="009435BE">
                      <w:rPr>
                        <w:szCs w:val="28"/>
                      </w:rPr>
                      <w:fldChar w:fldCharType="separate"/>
                    </w:r>
                    <w:r w:rsidR="00554551">
                      <w:rPr>
                        <w:noProof/>
                        <w:szCs w:val="28"/>
                      </w:rPr>
                      <w:t>2</w:t>
                    </w:r>
                    <w:r w:rsidRPr="009435BE">
                      <w:rPr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6F5FA8F5" wp14:editId="2D3507DA">
              <wp:simplePos x="0" y="0"/>
              <wp:positionH relativeFrom="column">
                <wp:posOffset>487045</wp:posOffset>
              </wp:positionH>
              <wp:positionV relativeFrom="paragraph">
                <wp:posOffset>210185</wp:posOffset>
              </wp:positionV>
              <wp:extent cx="509270" cy="156210"/>
              <wp:effectExtent l="1270" t="635" r="3810" b="0"/>
              <wp:wrapNone/>
              <wp:docPr id="65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27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D10B26" w14:textId="77777777" w:rsidR="00000C25" w:rsidRDefault="00000C25" w:rsidP="000D2B8A">
                          <w:pPr>
                            <w:pStyle w:val="a6"/>
                            <w:rPr>
                              <w:lang w:val="en-US"/>
                            </w:rPr>
                          </w:pPr>
                          <w: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F5FA8F5" id="Text Box 58" o:spid="_x0000_s1030" type="#_x0000_t202" style="position:absolute;margin-left:38.35pt;margin-top:16.55pt;width:40.1pt;height:12.3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DDS7AEAAL4DAAAOAAAAZHJzL2Uyb0RvYy54bWysU9uO0zAQfUfiHyy/06QVLU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" filled="f" stroked="f">
              <v:textbox inset="0,0,0,0">
                <w:txbxContent>
                  <w:p w14:paraId="7AD10B26" w14:textId="77777777" w:rsidR="00000C25" w:rsidRDefault="00000C25" w:rsidP="000D2B8A">
                    <w:pPr>
                      <w:pStyle w:val="a6"/>
                      <w:rPr>
                        <w:lang w:val="en-US"/>
                      </w:rPr>
                    </w:pPr>
                    <w:r>
                      <w:t>№ докум.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43E1C008" wp14:editId="5EBF7D42">
              <wp:simplePos x="0" y="0"/>
              <wp:positionH relativeFrom="column">
                <wp:posOffset>1412875</wp:posOffset>
              </wp:positionH>
              <wp:positionV relativeFrom="paragraph">
                <wp:posOffset>217805</wp:posOffset>
              </wp:positionV>
              <wp:extent cx="457200" cy="114300"/>
              <wp:effectExtent l="3175" t="0" r="0" b="1270"/>
              <wp:wrapNone/>
              <wp:docPr id="64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3A05DB" w14:textId="77777777" w:rsidR="00000C25" w:rsidRDefault="00000C25" w:rsidP="00515DB7">
                          <w:pPr>
                            <w:pStyle w:val="a6"/>
                            <w:jc w:val="left"/>
                            <w:rPr>
                              <w:lang w:val="en-US"/>
                            </w:rPr>
                          </w:pPr>
                          <w: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3E1C008" id="Text Box 57" o:spid="_x0000_s1031" type="#_x0000_t202" style="position:absolute;margin-left:111.25pt;margin-top:17.15pt;width:36pt;height: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" filled="f" stroked="f">
              <v:textbox inset="0,0,0,0">
                <w:txbxContent>
                  <w:p w14:paraId="2D3A05DB" w14:textId="77777777" w:rsidR="00000C25" w:rsidRDefault="00000C25" w:rsidP="00515DB7">
                    <w:pPr>
                      <w:pStyle w:val="a6"/>
                      <w:jc w:val="left"/>
                      <w:rPr>
                        <w:lang w:val="en-US"/>
                      </w:rPr>
                    </w:pPr>
                    <w: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4690C4A7" wp14:editId="1085F1BE">
              <wp:simplePos x="0" y="0"/>
              <wp:positionH relativeFrom="column">
                <wp:posOffset>1910715</wp:posOffset>
              </wp:positionH>
              <wp:positionV relativeFrom="paragraph">
                <wp:posOffset>220980</wp:posOffset>
              </wp:positionV>
              <wp:extent cx="342900" cy="113665"/>
              <wp:effectExtent l="0" t="1905" r="3810" b="0"/>
              <wp:wrapNone/>
              <wp:docPr id="63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113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FC12A" w14:textId="77777777" w:rsidR="00000C25" w:rsidRPr="00F9335B" w:rsidRDefault="00000C25" w:rsidP="00515DB7">
                          <w:pPr>
                            <w:pStyle w:val="a6"/>
                            <w:jc w:val="left"/>
                          </w:pPr>
                          <w:r w:rsidRPr="00F9335B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690C4A7" id="Text Box 56" o:spid="_x0000_s1032" type="#_x0000_t202" style="position:absolute;margin-left:150.45pt;margin-top:17.4pt;width:27pt;height:8.9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" filled="f" stroked="f">
              <v:textbox inset="0,0,0,0">
                <w:txbxContent>
                  <w:p w14:paraId="55CFC12A" w14:textId="77777777" w:rsidR="00000C25" w:rsidRPr="00F9335B" w:rsidRDefault="00000C25" w:rsidP="00515DB7">
                    <w:pPr>
                      <w:pStyle w:val="a6"/>
                      <w:jc w:val="left"/>
                    </w:pPr>
                    <w:r w:rsidRPr="00F9335B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1C7AA5A6" wp14:editId="3858D318">
              <wp:simplePos x="0" y="0"/>
              <wp:positionH relativeFrom="column">
                <wp:posOffset>6025515</wp:posOffset>
              </wp:positionH>
              <wp:positionV relativeFrom="paragraph">
                <wp:posOffset>-137160</wp:posOffset>
              </wp:positionV>
              <wp:extent cx="355600" cy="137160"/>
              <wp:effectExtent l="0" t="0" r="635" b="0"/>
              <wp:wrapNone/>
              <wp:docPr id="6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0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5354DA" w14:textId="77777777" w:rsidR="00000C25" w:rsidRDefault="00000C25" w:rsidP="00515DB7">
                          <w:pPr>
                            <w:pStyle w:val="a6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C7AA5A6" id="Text Box 54" o:spid="_x0000_s1033" type="#_x0000_t202" style="position:absolute;margin-left:474.45pt;margin-top:-10.8pt;width:28pt;height:10.8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" filled="f" stroked="f">
              <v:textbox inset="0,0,0,0">
                <w:txbxContent>
                  <w:p w14:paraId="0C5354DA" w14:textId="77777777" w:rsidR="00000C25" w:rsidRDefault="00000C25" w:rsidP="00515DB7">
                    <w:pPr>
                      <w:pStyle w:val="a6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28319D6F" wp14:editId="6291978A">
              <wp:simplePos x="0" y="0"/>
              <wp:positionH relativeFrom="page">
                <wp:posOffset>6892925</wp:posOffset>
              </wp:positionH>
              <wp:positionV relativeFrom="page">
                <wp:posOffset>10101580</wp:posOffset>
              </wp:positionV>
              <wp:extent cx="360045" cy="0"/>
              <wp:effectExtent l="6350" t="5080" r="5080" b="13970"/>
              <wp:wrapNone/>
              <wp:docPr id="60" name="Lin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570C079" id="Line 53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2.75pt,795.4pt" to="571.1pt,7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127173C8" wp14:editId="63552F1D">
              <wp:simplePos x="0" y="0"/>
              <wp:positionH relativeFrom="page">
                <wp:posOffset>663575</wp:posOffset>
              </wp:positionH>
              <wp:positionV relativeFrom="page">
                <wp:posOffset>10281285</wp:posOffset>
              </wp:positionV>
              <wp:extent cx="2447925" cy="0"/>
              <wp:effectExtent l="6350" t="13335" r="12700" b="5715"/>
              <wp:wrapNone/>
              <wp:docPr id="59" name="Lin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7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64D4B56" id="Line 52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809.55pt" to="245pt,8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25738BEF" wp14:editId="0EF70B6D">
              <wp:simplePos x="0" y="0"/>
              <wp:positionH relativeFrom="page">
                <wp:posOffset>663575</wp:posOffset>
              </wp:positionH>
              <wp:positionV relativeFrom="page">
                <wp:posOffset>10101580</wp:posOffset>
              </wp:positionV>
              <wp:extent cx="2447925" cy="0"/>
              <wp:effectExtent l="6350" t="5080" r="12700" b="13970"/>
              <wp:wrapNone/>
              <wp:docPr id="58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7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1AAA3D6" id="Line 5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795.4pt" to="245pt,7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5CCC2637" wp14:editId="6D9B2692">
              <wp:simplePos x="0" y="0"/>
              <wp:positionH relativeFrom="page">
                <wp:posOffset>3112135</wp:posOffset>
              </wp:positionH>
              <wp:positionV relativeFrom="page">
                <wp:posOffset>9921240</wp:posOffset>
              </wp:positionV>
              <wp:extent cx="0" cy="522605"/>
              <wp:effectExtent l="6985" t="5715" r="12065" b="5080"/>
              <wp:wrapNone/>
              <wp:docPr id="57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5152FAC" id="Line 50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5.05pt,781.2pt" to="245.0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1EE2F662" wp14:editId="3D55C51D">
              <wp:simplePos x="0" y="0"/>
              <wp:positionH relativeFrom="page">
                <wp:posOffset>2752090</wp:posOffset>
              </wp:positionH>
              <wp:positionV relativeFrom="page">
                <wp:posOffset>9921240</wp:posOffset>
              </wp:positionV>
              <wp:extent cx="0" cy="522605"/>
              <wp:effectExtent l="8890" t="5715" r="10160" b="5080"/>
              <wp:wrapNone/>
              <wp:docPr id="56" name="Lin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3C36B1B" id="Line 49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6.7pt,781.2pt" to="216.7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0412BE62" wp14:editId="7866669E">
              <wp:simplePos x="0" y="0"/>
              <wp:positionH relativeFrom="page">
                <wp:posOffset>2211705</wp:posOffset>
              </wp:positionH>
              <wp:positionV relativeFrom="page">
                <wp:posOffset>9921240</wp:posOffset>
              </wp:positionV>
              <wp:extent cx="0" cy="522605"/>
              <wp:effectExtent l="11430" t="5715" r="7620" b="5080"/>
              <wp:wrapNone/>
              <wp:docPr id="55" name="Lin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54A3556" id="Line 48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4.15pt,781.2pt" to="174.1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5E1E7297" wp14:editId="068ECCE3">
              <wp:simplePos x="0" y="0"/>
              <wp:positionH relativeFrom="page">
                <wp:posOffset>1275715</wp:posOffset>
              </wp:positionH>
              <wp:positionV relativeFrom="page">
                <wp:posOffset>9921240</wp:posOffset>
              </wp:positionV>
              <wp:extent cx="0" cy="522605"/>
              <wp:effectExtent l="8890" t="5715" r="10160" b="5080"/>
              <wp:wrapNone/>
              <wp:docPr id="54" name="Lin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CCC6F50" id="Line 47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0.45pt,781.2pt" to="100.4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511F0583" wp14:editId="5DEFDFF4">
              <wp:simplePos x="0" y="0"/>
              <wp:positionH relativeFrom="page">
                <wp:posOffset>6892925</wp:posOffset>
              </wp:positionH>
              <wp:positionV relativeFrom="page">
                <wp:posOffset>9921240</wp:posOffset>
              </wp:positionV>
              <wp:extent cx="0" cy="522605"/>
              <wp:effectExtent l="6350" t="5715" r="12700" b="5080"/>
              <wp:wrapNone/>
              <wp:docPr id="53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598370C" id="Line 45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2.75pt,781.2pt" to="542.7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2E2359B1" wp14:editId="7A2ABCAF">
              <wp:simplePos x="0" y="0"/>
              <wp:positionH relativeFrom="page">
                <wp:posOffset>663575</wp:posOffset>
              </wp:positionH>
              <wp:positionV relativeFrom="page">
                <wp:posOffset>9921240</wp:posOffset>
              </wp:positionV>
              <wp:extent cx="6588125" cy="0"/>
              <wp:effectExtent l="6350" t="5715" r="6350" b="13335"/>
              <wp:wrapNone/>
              <wp:docPr id="52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1684B2C" id="Line 44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781.2pt" to="571pt,7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1D34B2BF" wp14:editId="5B511429">
              <wp:simplePos x="0" y="0"/>
              <wp:positionH relativeFrom="page">
                <wp:posOffset>664845</wp:posOffset>
              </wp:positionH>
              <wp:positionV relativeFrom="page">
                <wp:posOffset>10443845</wp:posOffset>
              </wp:positionV>
              <wp:extent cx="6588125" cy="0"/>
              <wp:effectExtent l="7620" t="13970" r="5080" b="5080"/>
              <wp:wrapNone/>
              <wp:docPr id="51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22257C6" id="Line 43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35pt,822.35pt" to="571.1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B1BCBF" w14:textId="433696E4" w:rsidR="00000C25" w:rsidRDefault="00205BB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6FA2C147" wp14:editId="5CE7C9D3">
              <wp:simplePos x="0" y="0"/>
              <wp:positionH relativeFrom="column">
                <wp:posOffset>2994660</wp:posOffset>
              </wp:positionH>
              <wp:positionV relativeFrom="paragraph">
                <wp:posOffset>-1052195</wp:posOffset>
              </wp:positionV>
              <wp:extent cx="3141980" cy="382270"/>
              <wp:effectExtent l="0" t="0" r="1905" b="1270"/>
              <wp:wrapNone/>
              <wp:docPr id="4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1980" cy="3822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BEA9E2" w14:textId="0E0BC62F" w:rsidR="00000C25" w:rsidRPr="00205BB5" w:rsidRDefault="000739EB" w:rsidP="00205BB5">
                          <w:pPr>
                            <w:pStyle w:val="a7"/>
                            <w:ind w:firstLine="0"/>
                            <w:rPr>
                              <w:sz w:val="24"/>
                              <w:szCs w:val="14"/>
                            </w:rPr>
                          </w:pPr>
                          <w:r>
                            <w:rPr>
                              <w:sz w:val="36"/>
                            </w:rPr>
                            <w:t>АиСД</w:t>
                          </w:r>
                          <w:r w:rsidR="00205BB5">
                            <w:rPr>
                              <w:sz w:val="36"/>
                            </w:rPr>
                            <w:t>.09.03.02.</w:t>
                          </w:r>
                          <w:r w:rsidR="00554551">
                            <w:rPr>
                              <w:sz w:val="36"/>
                            </w:rPr>
                            <w:t>12</w:t>
                          </w:r>
                          <w:r w:rsidR="00205BB5">
                            <w:rPr>
                              <w:sz w:val="36"/>
                            </w:rPr>
                            <w:t>0000 ПР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A2C147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34" type="#_x0000_t202" style="position:absolute;margin-left:235.8pt;margin-top:-82.85pt;width:247.4pt;height:30.1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" stroked="f">
              <v:textbox>
                <w:txbxContent>
                  <w:p w14:paraId="15BEA9E2" w14:textId="0E0BC62F" w:rsidR="00000C25" w:rsidRPr="00205BB5" w:rsidRDefault="000739EB" w:rsidP="00205BB5">
                    <w:pPr>
                      <w:pStyle w:val="a7"/>
                      <w:ind w:firstLine="0"/>
                      <w:rPr>
                        <w:sz w:val="24"/>
                        <w:szCs w:val="14"/>
                      </w:rPr>
                    </w:pPr>
                    <w:r>
                      <w:rPr>
                        <w:sz w:val="36"/>
                      </w:rPr>
                      <w:t>АиСД</w:t>
                    </w:r>
                    <w:r w:rsidR="00205BB5">
                      <w:rPr>
                        <w:sz w:val="36"/>
                      </w:rPr>
                      <w:t>.09.03.02.</w:t>
                    </w:r>
                    <w:r w:rsidR="00554551">
                      <w:rPr>
                        <w:sz w:val="36"/>
                      </w:rPr>
                      <w:t>12</w:t>
                    </w:r>
                    <w:r w:rsidR="00205BB5">
                      <w:rPr>
                        <w:sz w:val="36"/>
                      </w:rPr>
                      <w:t>0000 ПР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51DDBA53" wp14:editId="260A0CC8">
              <wp:simplePos x="0" y="0"/>
              <wp:positionH relativeFrom="column">
                <wp:posOffset>1416685</wp:posOffset>
              </wp:positionH>
              <wp:positionV relativeFrom="paragraph">
                <wp:posOffset>-1149985</wp:posOffset>
              </wp:positionV>
              <wp:extent cx="0" cy="1464310"/>
              <wp:effectExtent l="6985" t="12065" r="12065" b="9525"/>
              <wp:wrapNone/>
              <wp:docPr id="46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8383020" id="Line 21" o:spid="_x0000_s1026" style="position:absolute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55pt,-90.55pt" to="111.5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4241F3F8" wp14:editId="45196219">
              <wp:simplePos x="0" y="0"/>
              <wp:positionH relativeFrom="column">
                <wp:posOffset>2272030</wp:posOffset>
              </wp:positionH>
              <wp:positionV relativeFrom="paragraph">
                <wp:posOffset>-551180</wp:posOffset>
              </wp:positionV>
              <wp:extent cx="2346325" cy="865505"/>
              <wp:effectExtent l="0" t="1270" r="1270" b="0"/>
              <wp:wrapNone/>
              <wp:docPr id="4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6325" cy="8655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B7D5AD" w14:textId="42DD8AD1" w:rsidR="00000C25" w:rsidRDefault="002B3760" w:rsidP="000739EB">
                          <w:pPr>
                            <w:jc w:val="center"/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</w:pPr>
                          <w:r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Практическая работа №</w:t>
                          </w:r>
                          <w:r w:rsidR="00290EB7"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3</w:t>
                          </w:r>
                        </w:p>
                        <w:p w14:paraId="24782FE5" w14:textId="1C287FA4" w:rsidR="00205BB5" w:rsidRPr="00207F1E" w:rsidRDefault="00205BB5" w:rsidP="000739EB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«</w:t>
                          </w:r>
                          <w:r w:rsidR="00290EB7"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Хэш-таблицы</w:t>
                          </w:r>
                          <w:r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241F3F8" id="Text Box 37" o:spid="_x0000_s1035" type="#_x0000_t202" style="position:absolute;margin-left:178.9pt;margin-top:-43.4pt;width:184.75pt;height:68.1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" stroked="f">
              <v:textbox>
                <w:txbxContent>
                  <w:p w14:paraId="51B7D5AD" w14:textId="42DD8AD1" w:rsidR="00000C25" w:rsidRDefault="002B3760" w:rsidP="000739EB">
                    <w:pPr>
                      <w:jc w:val="center"/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</w:pPr>
                    <w:r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Практическая работа №</w:t>
                    </w:r>
                    <w:r w:rsidR="00290EB7"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3</w:t>
                    </w:r>
                  </w:p>
                  <w:p w14:paraId="24782FE5" w14:textId="1C287FA4" w:rsidR="00205BB5" w:rsidRPr="00207F1E" w:rsidRDefault="00205BB5" w:rsidP="000739EB">
                    <w:pPr>
                      <w:jc w:val="center"/>
                      <w:rPr>
                        <w:sz w:val="18"/>
                        <w:szCs w:val="28"/>
                      </w:rPr>
                    </w:pPr>
                    <w:r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«</w:t>
                    </w:r>
                    <w:r w:rsidR="00290EB7"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Хэш-таблицы</w:t>
                    </w:r>
                    <w:r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7739478F" wp14:editId="68CA687D">
              <wp:simplePos x="0" y="0"/>
              <wp:positionH relativeFrom="column">
                <wp:posOffset>494665</wp:posOffset>
              </wp:positionH>
              <wp:positionV relativeFrom="paragraph">
                <wp:posOffset>-409575</wp:posOffset>
              </wp:positionV>
              <wp:extent cx="1017905" cy="228600"/>
              <wp:effectExtent l="0" t="0" r="1905" b="0"/>
              <wp:wrapNone/>
              <wp:docPr id="44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790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5778A9" w14:textId="6BCD96E1" w:rsidR="00000C25" w:rsidRPr="00524D32" w:rsidRDefault="000739EB" w:rsidP="00524D32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Берёза А. Н.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739478F" id="Text Box 39" o:spid="_x0000_s1036" type="#_x0000_t202" style="position:absolute;margin-left:38.95pt;margin-top:-32.25pt;width:80.15pt;height:18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" stroked="f">
              <v:textbox>
                <w:txbxContent>
                  <w:p w14:paraId="095778A9" w14:textId="6BCD96E1" w:rsidR="00000C25" w:rsidRPr="00524D32" w:rsidRDefault="000739EB" w:rsidP="00524D3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Берёза А. Н.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520" behindDoc="1" locked="0" layoutInCell="1" allowOverlap="1" wp14:anchorId="6B7B2A50" wp14:editId="023F4718">
              <wp:simplePos x="0" y="0"/>
              <wp:positionH relativeFrom="column">
                <wp:posOffset>5895340</wp:posOffset>
              </wp:positionH>
              <wp:positionV relativeFrom="paragraph">
                <wp:posOffset>-382905</wp:posOffset>
              </wp:positionV>
              <wp:extent cx="453390" cy="228600"/>
              <wp:effectExtent l="0" t="0" r="4445" b="1905"/>
              <wp:wrapNone/>
              <wp:docPr id="43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DF9A69" w14:textId="77777777" w:rsidR="00000C25" w:rsidRPr="00A9567B" w:rsidRDefault="00000C25" w:rsidP="0046048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18000" tIns="1080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B7B2A50" id="Text Box 68" o:spid="_x0000_s1037" type="#_x0000_t202" style="position:absolute;margin-left:464.2pt;margin-top:-30.15pt;width:35.7pt;height:18pt;z-index:-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" stroked="f">
              <v:textbox inset=".5mm,.3mm,.5mm">
                <w:txbxContent>
                  <w:p w14:paraId="0EDF9A69" w14:textId="77777777" w:rsidR="00000C25" w:rsidRPr="00A9567B" w:rsidRDefault="00000C25" w:rsidP="0046048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0496" behindDoc="1" locked="0" layoutInCell="1" allowOverlap="1" wp14:anchorId="6F133885" wp14:editId="18E5492A">
              <wp:simplePos x="0" y="0"/>
              <wp:positionH relativeFrom="column">
                <wp:posOffset>5219700</wp:posOffset>
              </wp:positionH>
              <wp:positionV relativeFrom="paragraph">
                <wp:posOffset>-382905</wp:posOffset>
              </wp:positionV>
              <wp:extent cx="453390" cy="228600"/>
              <wp:effectExtent l="0" t="0" r="3810" b="1905"/>
              <wp:wrapNone/>
              <wp:docPr id="42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E15AAC" w14:textId="77777777" w:rsidR="00000C25" w:rsidRPr="00D82BE6" w:rsidRDefault="00000C25" w:rsidP="00374D7C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91440" tIns="10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F133885" id="Text Box 67" o:spid="_x0000_s1038" type="#_x0000_t202" style="position:absolute;margin-left:411pt;margin-top:-30.15pt;width:35.7pt;height:18pt;z-index:-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" stroked="f">
              <v:textbox inset=",.3mm">
                <w:txbxContent>
                  <w:p w14:paraId="55E15AAC" w14:textId="77777777" w:rsidR="00000C25" w:rsidRPr="00D82BE6" w:rsidRDefault="00000C25" w:rsidP="00374D7C">
                    <w:pPr>
                      <w:jc w:val="center"/>
                    </w:pPr>
                    <w: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472" behindDoc="1" locked="0" layoutInCell="1" allowOverlap="1" wp14:anchorId="4F6C3117" wp14:editId="5973DED0">
              <wp:simplePos x="0" y="0"/>
              <wp:positionH relativeFrom="column">
                <wp:posOffset>4644390</wp:posOffset>
              </wp:positionH>
              <wp:positionV relativeFrom="paragraph">
                <wp:posOffset>-353695</wp:posOffset>
              </wp:positionV>
              <wp:extent cx="503555" cy="228600"/>
              <wp:effectExtent l="0" t="0" r="0" b="1270"/>
              <wp:wrapNone/>
              <wp:docPr id="41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55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6227E0" w14:textId="6FF336F3" w:rsidR="00000C25" w:rsidRDefault="00000C25" w:rsidP="000D2B8A">
                          <w:pPr>
                            <w:pStyle w:val="a6"/>
                          </w:pPr>
                        </w:p>
                      </w:txbxContent>
                    </wps:txbx>
                    <wps:bodyPr rot="0" vert="horz" wrap="square" lIns="18000" tIns="360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F6C3117" id="Text Box 66" o:spid="_x0000_s1039" type="#_x0000_t202" style="position:absolute;margin-left:365.7pt;margin-top:-27.85pt;width:39.65pt;height:18pt;z-index:-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" stroked="f">
              <v:textbox inset=".5mm,.1mm,.5mm">
                <w:txbxContent>
                  <w:p w14:paraId="2A6227E0" w14:textId="6FF336F3" w:rsidR="00000C25" w:rsidRDefault="00000C25" w:rsidP="000D2B8A">
                    <w:pPr>
                      <w:pStyle w:val="a6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424" behindDoc="1" locked="0" layoutInCell="1" allowOverlap="1" wp14:anchorId="04A4130E" wp14:editId="04BCBA75">
              <wp:simplePos x="0" y="0"/>
              <wp:positionH relativeFrom="column">
                <wp:posOffset>551815</wp:posOffset>
              </wp:positionH>
              <wp:positionV relativeFrom="paragraph">
                <wp:posOffset>124460</wp:posOffset>
              </wp:positionV>
              <wp:extent cx="793115" cy="228600"/>
              <wp:effectExtent l="0" t="635" r="0" b="0"/>
              <wp:wrapNone/>
              <wp:docPr id="40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311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7C797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4A4130E" id="Text Box 64" o:spid="_x0000_s1040" type="#_x0000_t202" style="position:absolute;margin-left:43.45pt;margin-top:9.8pt;width:62.45pt;height:18pt;z-index:-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" stroked="f">
              <v:textbox>
                <w:txbxContent>
                  <w:p w14:paraId="30A7C797" w14:textId="77777777" w:rsidR="00000C25" w:rsidRDefault="00000C25" w:rsidP="000D2B8A">
                    <w:pPr>
                      <w:pStyle w:val="a6"/>
                      <w:jc w:val="left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448" behindDoc="1" locked="0" layoutInCell="1" allowOverlap="1" wp14:anchorId="257BAF71" wp14:editId="2368C281">
              <wp:simplePos x="0" y="0"/>
              <wp:positionH relativeFrom="column">
                <wp:posOffset>561340</wp:posOffset>
              </wp:positionH>
              <wp:positionV relativeFrom="paragraph">
                <wp:posOffset>-66040</wp:posOffset>
              </wp:positionV>
              <wp:extent cx="793115" cy="228600"/>
              <wp:effectExtent l="0" t="635" r="0" b="0"/>
              <wp:wrapNone/>
              <wp:docPr id="39" name="Text 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311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73C7D6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57BAF71" id="Text Box 65" o:spid="_x0000_s1041" type="#_x0000_t202" style="position:absolute;margin-left:44.2pt;margin-top:-5.2pt;width:62.45pt;height:18pt;z-index:-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" stroked="f">
              <v:textbox>
                <w:txbxContent>
                  <w:p w14:paraId="4673C7D6" w14:textId="77777777" w:rsidR="00000C25" w:rsidRDefault="00000C25" w:rsidP="000D2B8A">
                    <w:pPr>
                      <w:pStyle w:val="a6"/>
                      <w:jc w:val="left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376" behindDoc="1" locked="0" layoutInCell="1" allowOverlap="1" wp14:anchorId="1506541A" wp14:editId="13E66EB7">
              <wp:simplePos x="0" y="0"/>
              <wp:positionH relativeFrom="column">
                <wp:posOffset>-104775</wp:posOffset>
              </wp:positionH>
              <wp:positionV relativeFrom="paragraph">
                <wp:posOffset>162560</wp:posOffset>
              </wp:positionV>
              <wp:extent cx="679450" cy="228600"/>
              <wp:effectExtent l="0" t="635" r="0" b="0"/>
              <wp:wrapNone/>
              <wp:docPr id="38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C453D6" w14:textId="77777777" w:rsidR="00000C25" w:rsidRPr="00803C8C" w:rsidRDefault="00000C25" w:rsidP="00803C8C">
                          <w:proofErr w:type="spellStart"/>
                          <w:r w:rsidRPr="00803C8C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Утв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ерд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10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506541A" id="Text Box 62" o:spid="_x0000_s1042" type="#_x0000_t202" style="position:absolute;margin-left:-8.25pt;margin-top:12.8pt;width:53.5pt;height:18pt;z-index:-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" stroked="f">
              <v:textbox inset=",.3mm">
                <w:txbxContent>
                  <w:p w14:paraId="67C453D6" w14:textId="77777777" w:rsidR="00000C25" w:rsidRPr="00803C8C" w:rsidRDefault="00000C25" w:rsidP="00803C8C">
                    <w:r w:rsidRPr="00803C8C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Утв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ерд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400" behindDoc="1" locked="0" layoutInCell="1" allowOverlap="1" wp14:anchorId="2ED518F4" wp14:editId="40FF44BC">
              <wp:simplePos x="0" y="0"/>
              <wp:positionH relativeFrom="column">
                <wp:posOffset>-76835</wp:posOffset>
              </wp:positionH>
              <wp:positionV relativeFrom="paragraph">
                <wp:posOffset>-28575</wp:posOffset>
              </wp:positionV>
              <wp:extent cx="679450" cy="228600"/>
              <wp:effectExtent l="0" t="0" r="0" b="0"/>
              <wp:wrapNone/>
              <wp:docPr id="37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88DB5D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r>
                            <w:t>Н. контр.</w:t>
                          </w:r>
                        </w:p>
                      </w:txbxContent>
                    </wps:txbx>
                    <wps:bodyPr rot="0" vert="horz" wrap="square" lIns="91440" tIns="10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ED518F4" id="Text Box 63" o:spid="_x0000_s1043" type="#_x0000_t202" style="position:absolute;margin-left:-6.05pt;margin-top:-2.25pt;width:53.5pt;height:18pt;z-index:-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" stroked="f">
              <v:textbox inset=",.3mm">
                <w:txbxContent>
                  <w:p w14:paraId="7E88DB5D" w14:textId="77777777" w:rsidR="00000C25" w:rsidRDefault="00000C25" w:rsidP="000D2B8A">
                    <w:pPr>
                      <w:pStyle w:val="a6"/>
                      <w:jc w:val="left"/>
                    </w:pPr>
                    <w: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352" behindDoc="1" locked="0" layoutInCell="1" allowOverlap="1" wp14:anchorId="402B0243" wp14:editId="2C2CDCAB">
              <wp:simplePos x="0" y="0"/>
              <wp:positionH relativeFrom="column">
                <wp:posOffset>0</wp:posOffset>
              </wp:positionH>
              <wp:positionV relativeFrom="paragraph">
                <wp:posOffset>178435</wp:posOffset>
              </wp:positionV>
              <wp:extent cx="679450" cy="228600"/>
              <wp:effectExtent l="0" t="0" r="0" b="2540"/>
              <wp:wrapNone/>
              <wp:docPr id="36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AF809F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proofErr w:type="spellStart"/>
                          <w:r>
                            <w:t>Провер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02B0243" id="Text Box 61" o:spid="_x0000_s1044" type="#_x0000_t202" style="position:absolute;margin-left:0;margin-top:14.05pt;width:53.5pt;height:18pt;z-index:-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" stroked="f">
              <v:textbox>
                <w:txbxContent>
                  <w:p w14:paraId="3BAF809F" w14:textId="77777777" w:rsidR="00000C25" w:rsidRDefault="00000C25" w:rsidP="000D2B8A">
                    <w:pPr>
                      <w:pStyle w:val="a6"/>
                      <w:jc w:val="left"/>
                    </w:pPr>
                    <w:r>
                      <w:t>Провер.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D0291F7" wp14:editId="5490168D">
              <wp:simplePos x="0" y="0"/>
              <wp:positionH relativeFrom="column">
                <wp:posOffset>5008880</wp:posOffset>
              </wp:positionH>
              <wp:positionV relativeFrom="paragraph">
                <wp:posOffset>-142875</wp:posOffset>
              </wp:positionV>
              <wp:extent cx="1132840" cy="457200"/>
              <wp:effectExtent l="0" t="0" r="1905" b="0"/>
              <wp:wrapNone/>
              <wp:docPr id="35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284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394A0E" w14:textId="325C32AE" w:rsidR="00000C25" w:rsidRPr="00524D32" w:rsidRDefault="00000C25" w:rsidP="00E36E9B">
                          <w:pPr>
                            <w:pStyle w:val="a7"/>
                            <w:spacing w:line="240" w:lineRule="auto"/>
                            <w:ind w:firstLine="0"/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ИСТ-</w:t>
                          </w:r>
                          <w:r w:rsidR="00205BB5">
                            <w:rPr>
                              <w:sz w:val="16"/>
                              <w:szCs w:val="16"/>
                            </w:rPr>
                            <w:t>Т</w:t>
                          </w:r>
                          <w:r>
                            <w:rPr>
                              <w:sz w:val="16"/>
                              <w:szCs w:val="16"/>
                            </w:rPr>
                            <w:t>b21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D0291F7" id="Text Box 36" o:spid="_x0000_s1045" type="#_x0000_t202" style="position:absolute;margin-left:394.4pt;margin-top:-11.25pt;width:89.2pt;height:3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" stroked="f">
              <v:textbox>
                <w:txbxContent>
                  <w:p w14:paraId="59394A0E" w14:textId="325C32AE" w:rsidR="00000C25" w:rsidRPr="00524D32" w:rsidRDefault="00000C25" w:rsidP="00E36E9B">
                    <w:pPr>
                      <w:pStyle w:val="a7"/>
                      <w:spacing w:line="240" w:lineRule="auto"/>
                      <w:ind w:firstLine="0"/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</w:rPr>
                      <w:t>ИСТ-</w:t>
                    </w:r>
                    <w:r w:rsidR="00205BB5">
                      <w:rPr>
                        <w:sz w:val="16"/>
                        <w:szCs w:val="16"/>
                      </w:rPr>
                      <w:t>Т</w:t>
                    </w:r>
                    <w:r>
                      <w:rPr>
                        <w:sz w:val="16"/>
                        <w:szCs w:val="16"/>
                      </w:rPr>
                      <w:t>b21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6A69176" wp14:editId="27F21AED">
              <wp:simplePos x="0" y="0"/>
              <wp:positionH relativeFrom="column">
                <wp:posOffset>494665</wp:posOffset>
              </wp:positionH>
              <wp:positionV relativeFrom="paragraph">
                <wp:posOffset>-593725</wp:posOffset>
              </wp:positionV>
              <wp:extent cx="1019810" cy="228600"/>
              <wp:effectExtent l="0" t="0" r="0" b="3175"/>
              <wp:wrapNone/>
              <wp:docPr id="34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981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A03FD9" w14:textId="6B890075" w:rsidR="00000C25" w:rsidRPr="00554551" w:rsidRDefault="00554551" w:rsidP="00850E2A">
                          <w:pPr>
                            <w:rPr>
                              <w:sz w:val="16"/>
                              <w:szCs w:val="18"/>
                            </w:rPr>
                          </w:pPr>
                          <w:proofErr w:type="spellStart"/>
                          <w:r w:rsidRPr="00554551">
                            <w:rPr>
                              <w:sz w:val="16"/>
                              <w:szCs w:val="18"/>
                            </w:rPr>
                            <w:t>Курлович</w:t>
                          </w:r>
                          <w:proofErr w:type="spellEnd"/>
                          <w:r w:rsidRPr="00554551">
                            <w:rPr>
                              <w:sz w:val="16"/>
                              <w:szCs w:val="18"/>
                            </w:rPr>
                            <w:t xml:space="preserve"> С. В.</w:t>
                          </w:r>
                        </w:p>
                        <w:p w14:paraId="3CBE4318" w14:textId="77777777" w:rsidR="00000C25" w:rsidRPr="002C298D" w:rsidRDefault="00000C25" w:rsidP="00460486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69176" id="Text Box 35" o:spid="_x0000_s1046" type="#_x0000_t202" style="position:absolute;margin-left:38.95pt;margin-top:-46.75pt;width:80.3pt;height:18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" stroked="f">
              <v:textbox>
                <w:txbxContent>
                  <w:p w14:paraId="36A03FD9" w14:textId="6B890075" w:rsidR="00000C25" w:rsidRPr="00554551" w:rsidRDefault="00554551" w:rsidP="00850E2A">
                    <w:pPr>
                      <w:rPr>
                        <w:sz w:val="16"/>
                        <w:szCs w:val="18"/>
                      </w:rPr>
                    </w:pPr>
                    <w:proofErr w:type="spellStart"/>
                    <w:r w:rsidRPr="00554551">
                      <w:rPr>
                        <w:sz w:val="16"/>
                        <w:szCs w:val="18"/>
                      </w:rPr>
                      <w:t>Курлович</w:t>
                    </w:r>
                    <w:proofErr w:type="spellEnd"/>
                    <w:r w:rsidRPr="00554551">
                      <w:rPr>
                        <w:sz w:val="16"/>
                        <w:szCs w:val="18"/>
                      </w:rPr>
                      <w:t xml:space="preserve"> С. В.</w:t>
                    </w:r>
                  </w:p>
                  <w:p w14:paraId="3CBE4318" w14:textId="77777777" w:rsidR="00000C25" w:rsidRPr="002C298D" w:rsidRDefault="00000C25" w:rsidP="00460486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6F2748CF" wp14:editId="7A673198">
              <wp:simplePos x="0" y="0"/>
              <wp:positionH relativeFrom="column">
                <wp:posOffset>-134620</wp:posOffset>
              </wp:positionH>
              <wp:positionV relativeFrom="paragraph">
                <wp:posOffset>-415925</wp:posOffset>
              </wp:positionV>
              <wp:extent cx="679450" cy="228600"/>
              <wp:effectExtent l="0" t="3175" r="0" b="0"/>
              <wp:wrapNone/>
              <wp:docPr id="33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3FF4D9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proofErr w:type="spellStart"/>
                          <w:r>
                            <w:t>Провер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F2748CF" id="Text Box 34" o:spid="_x0000_s1047" type="#_x0000_t202" style="position:absolute;margin-left:-10.6pt;margin-top:-32.75pt;width:53.5pt;height:18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" stroked="f">
              <v:textbox>
                <w:txbxContent>
                  <w:p w14:paraId="083FF4D9" w14:textId="77777777" w:rsidR="00000C25" w:rsidRDefault="00000C25" w:rsidP="000D2B8A">
                    <w:pPr>
                      <w:pStyle w:val="a6"/>
                      <w:jc w:val="left"/>
                    </w:pPr>
                    <w:r>
                      <w:t>Провер.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51213199" wp14:editId="38895C7E">
              <wp:simplePos x="0" y="0"/>
              <wp:positionH relativeFrom="column">
                <wp:posOffset>-128270</wp:posOffset>
              </wp:positionH>
              <wp:positionV relativeFrom="paragraph">
                <wp:posOffset>-600075</wp:posOffset>
              </wp:positionV>
              <wp:extent cx="774065" cy="228600"/>
              <wp:effectExtent l="0" t="0" r="1905" b="0"/>
              <wp:wrapNone/>
              <wp:docPr id="32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406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841C21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proofErr w:type="spellStart"/>
                          <w:r>
                            <w:t>Разраб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1213199" id="Text Box 33" o:spid="_x0000_s1048" type="#_x0000_t202" style="position:absolute;margin-left:-10.1pt;margin-top:-47.25pt;width:60.95pt;height:18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" stroked="f">
              <v:textbox>
                <w:txbxContent>
                  <w:p w14:paraId="6D841C21" w14:textId="77777777" w:rsidR="00000C25" w:rsidRDefault="00000C25" w:rsidP="000D2B8A">
                    <w:pPr>
                      <w:pStyle w:val="a6"/>
                      <w:jc w:val="left"/>
                    </w:pPr>
                    <w: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1" allowOverlap="1" wp14:anchorId="017892ED" wp14:editId="7C1F285C">
              <wp:simplePos x="0" y="0"/>
              <wp:positionH relativeFrom="column">
                <wp:posOffset>5814060</wp:posOffset>
              </wp:positionH>
              <wp:positionV relativeFrom="paragraph">
                <wp:posOffset>-593725</wp:posOffset>
              </wp:positionV>
              <wp:extent cx="567055" cy="228600"/>
              <wp:effectExtent l="3810" t="0" r="635" b="3175"/>
              <wp:wrapNone/>
              <wp:docPr id="31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9750E" w14:textId="77777777" w:rsidR="00000C25" w:rsidRDefault="00000C25" w:rsidP="000D2B8A">
                          <w:pPr>
                            <w:pStyle w:val="a6"/>
                          </w:pPr>
                          <w:r>
                            <w:t>Листов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17892ED" id="Text Box 32" o:spid="_x0000_s1049" type="#_x0000_t202" style="position:absolute;margin-left:457.8pt;margin-top:-46.75pt;width:44.65pt;height:18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" stroked="f">
              <v:textbox>
                <w:txbxContent>
                  <w:p w14:paraId="00A9750E" w14:textId="77777777" w:rsidR="00000C25" w:rsidRDefault="00000C25" w:rsidP="000D2B8A">
                    <w:pPr>
                      <w:pStyle w:val="a6"/>
                    </w:pPr>
                    <w: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1" locked="0" layoutInCell="1" allowOverlap="1" wp14:anchorId="09A9477F" wp14:editId="6A31A5E2">
              <wp:simplePos x="0" y="0"/>
              <wp:positionH relativeFrom="column">
                <wp:posOffset>4687570</wp:posOffset>
              </wp:positionH>
              <wp:positionV relativeFrom="paragraph">
                <wp:posOffset>-593725</wp:posOffset>
              </wp:positionV>
              <wp:extent cx="452755" cy="228600"/>
              <wp:effectExtent l="1270" t="0" r="3175" b="3175"/>
              <wp:wrapNone/>
              <wp:docPr id="30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275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12B806" w14:textId="77777777" w:rsidR="00000C25" w:rsidRDefault="00000C25" w:rsidP="000D2B8A">
                          <w:pPr>
                            <w:pStyle w:val="a6"/>
                          </w:pPr>
                          <w:r>
                            <w:t>Литера</w:t>
                          </w:r>
                        </w:p>
                      </w:txbxContent>
                    </wps:txbx>
                    <wps:bodyPr rot="0" vert="horz" wrap="square" lIns="18000" tIns="4572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9A9477F" id="Text Box 31" o:spid="_x0000_s1050" type="#_x0000_t202" style="position:absolute;margin-left:369.1pt;margin-top:-46.75pt;width:35.65pt;height:18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" stroked="f">
              <v:textbox inset=".5mm,,.5mm">
                <w:txbxContent>
                  <w:p w14:paraId="0F12B806" w14:textId="77777777" w:rsidR="00000C25" w:rsidRDefault="00000C25" w:rsidP="000D2B8A">
                    <w:pPr>
                      <w:pStyle w:val="a6"/>
                    </w:pPr>
                    <w:r>
                      <w:t>Литера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3E288BDC" wp14:editId="163653F1">
              <wp:simplePos x="0" y="0"/>
              <wp:positionH relativeFrom="column">
                <wp:posOffset>4806315</wp:posOffset>
              </wp:positionH>
              <wp:positionV relativeFrom="paragraph">
                <wp:posOffset>-386080</wp:posOffset>
              </wp:positionV>
              <wp:extent cx="0" cy="179705"/>
              <wp:effectExtent l="5715" t="13970" r="13335" b="6350"/>
              <wp:wrapNone/>
              <wp:docPr id="2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2C80CC9" id="Line 30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.45pt,-30.4pt" to="378.45pt,-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348A4928" wp14:editId="7974ECC7">
              <wp:simplePos x="0" y="0"/>
              <wp:positionH relativeFrom="column">
                <wp:posOffset>4993640</wp:posOffset>
              </wp:positionH>
              <wp:positionV relativeFrom="paragraph">
                <wp:posOffset>-387985</wp:posOffset>
              </wp:positionV>
              <wp:extent cx="0" cy="179705"/>
              <wp:effectExtent l="12065" t="12065" r="6985" b="8255"/>
              <wp:wrapNone/>
              <wp:docPr id="2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4131341" id="Line 29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2pt,-30.55pt" to="393.2pt,-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3825579A" wp14:editId="759D63D8">
              <wp:simplePos x="0" y="0"/>
              <wp:positionH relativeFrom="column">
                <wp:posOffset>5745480</wp:posOffset>
              </wp:positionH>
              <wp:positionV relativeFrom="paragraph">
                <wp:posOffset>-567055</wp:posOffset>
              </wp:positionV>
              <wp:extent cx="0" cy="360045"/>
              <wp:effectExtent l="11430" t="13970" r="7620" b="6985"/>
              <wp:wrapNone/>
              <wp:docPr id="2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8BD29F2" id="Line 28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2.4pt,-44.65pt" to="452.4pt,-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B9E8125" wp14:editId="226FC171">
              <wp:simplePos x="0" y="0"/>
              <wp:positionH relativeFrom="column">
                <wp:posOffset>5177155</wp:posOffset>
              </wp:positionH>
              <wp:positionV relativeFrom="paragraph">
                <wp:posOffset>-567055</wp:posOffset>
              </wp:positionV>
              <wp:extent cx="0" cy="360045"/>
              <wp:effectExtent l="5080" t="13970" r="13970" b="6985"/>
              <wp:wrapNone/>
              <wp:docPr id="26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0B160F7" id="Line 27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7.65pt,-44.65pt" to="407.65pt,-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5ACD25E2" wp14:editId="4E7E60BA">
              <wp:simplePos x="0" y="0"/>
              <wp:positionH relativeFrom="column">
                <wp:posOffset>4618355</wp:posOffset>
              </wp:positionH>
              <wp:positionV relativeFrom="paragraph">
                <wp:posOffset>-574675</wp:posOffset>
              </wp:positionV>
              <wp:extent cx="0" cy="914400"/>
              <wp:effectExtent l="8255" t="6350" r="10795" b="12700"/>
              <wp:wrapNone/>
              <wp:docPr id="2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14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7B793C3" id="Line 26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65pt,-45.25pt" to="363.6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0B3326D9" wp14:editId="5779F370">
              <wp:simplePos x="0" y="0"/>
              <wp:positionH relativeFrom="column">
                <wp:posOffset>4622800</wp:posOffset>
              </wp:positionH>
              <wp:positionV relativeFrom="paragraph">
                <wp:posOffset>-201930</wp:posOffset>
              </wp:positionV>
              <wp:extent cx="1812925" cy="0"/>
              <wp:effectExtent l="12700" t="7620" r="12700" b="11430"/>
              <wp:wrapNone/>
              <wp:docPr id="2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2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61CC337" id="Line 25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pt,-15.9pt" to="506.75pt,-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4465FAD8" wp14:editId="2C1A560E">
              <wp:simplePos x="0" y="0"/>
              <wp:positionH relativeFrom="column">
                <wp:posOffset>4622800</wp:posOffset>
              </wp:positionH>
              <wp:positionV relativeFrom="paragraph">
                <wp:posOffset>-391795</wp:posOffset>
              </wp:positionV>
              <wp:extent cx="1812925" cy="0"/>
              <wp:effectExtent l="12700" t="8255" r="12700" b="10795"/>
              <wp:wrapNone/>
              <wp:docPr id="2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2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88EB5B6" id="Line 24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pt,-30.85pt" to="506.75pt,-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17550A29" wp14:editId="2F5B9A12">
              <wp:simplePos x="0" y="0"/>
              <wp:positionH relativeFrom="column">
                <wp:posOffset>186690</wp:posOffset>
              </wp:positionH>
              <wp:positionV relativeFrom="paragraph">
                <wp:posOffset>-1134745</wp:posOffset>
              </wp:positionV>
              <wp:extent cx="0" cy="575310"/>
              <wp:effectExtent l="5715" t="8255" r="13335" b="6985"/>
              <wp:wrapNone/>
              <wp:docPr id="22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5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41560AD" id="Line 23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7pt,-89.35pt" to="14.7pt,-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34738AA1" wp14:editId="546C01ED">
              <wp:simplePos x="0" y="0"/>
              <wp:positionH relativeFrom="column">
                <wp:posOffset>538480</wp:posOffset>
              </wp:positionH>
              <wp:positionV relativeFrom="paragraph">
                <wp:posOffset>-1133475</wp:posOffset>
              </wp:positionV>
              <wp:extent cx="0" cy="1464310"/>
              <wp:effectExtent l="5080" t="9525" r="13970" b="12065"/>
              <wp:wrapNone/>
              <wp:docPr id="2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B075FBC" id="Line 22" o:spid="_x0000_s1026" style="position:absolute;flip: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4pt,-89.25pt" to="42.4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4F9A241F" wp14:editId="2D2DDA38">
              <wp:simplePos x="0" y="0"/>
              <wp:positionH relativeFrom="column">
                <wp:posOffset>1885950</wp:posOffset>
              </wp:positionH>
              <wp:positionV relativeFrom="paragraph">
                <wp:posOffset>-1133475</wp:posOffset>
              </wp:positionV>
              <wp:extent cx="0" cy="1464310"/>
              <wp:effectExtent l="9525" t="9525" r="9525" b="12065"/>
              <wp:wrapNone/>
              <wp:docPr id="2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4074850" id="Line 20" o:spid="_x0000_s1026" style="position:absolute;flip: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5pt,-89.25pt" to="148.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676886BC" wp14:editId="77FE4C29">
              <wp:simplePos x="0" y="0"/>
              <wp:positionH relativeFrom="column">
                <wp:posOffset>2263140</wp:posOffset>
              </wp:positionH>
              <wp:positionV relativeFrom="paragraph">
                <wp:posOffset>-1127125</wp:posOffset>
              </wp:positionV>
              <wp:extent cx="0" cy="1464310"/>
              <wp:effectExtent l="5715" t="6350" r="13335" b="5715"/>
              <wp:wrapNone/>
              <wp:docPr id="1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0CD607E" id="Line 19" o:spid="_x0000_s1026" style="position:absolute;flip:y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2pt,-88.75pt" to="178.2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3005D375" wp14:editId="554A5790">
              <wp:simplePos x="0" y="0"/>
              <wp:positionH relativeFrom="column">
                <wp:posOffset>-92075</wp:posOffset>
              </wp:positionH>
              <wp:positionV relativeFrom="paragraph">
                <wp:posOffset>-1130935</wp:posOffset>
              </wp:positionV>
              <wp:extent cx="6530975" cy="0"/>
              <wp:effectExtent l="12700" t="12065" r="9525" b="6985"/>
              <wp:wrapNone/>
              <wp:docPr id="1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54188F9" id="Line 18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5pt,-89.05pt" to="507pt,-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6A8DFE54" wp14:editId="1FC95666">
              <wp:simplePos x="0" y="0"/>
              <wp:positionH relativeFrom="column">
                <wp:posOffset>-87630</wp:posOffset>
              </wp:positionH>
              <wp:positionV relativeFrom="paragraph">
                <wp:posOffset>-939800</wp:posOffset>
              </wp:positionV>
              <wp:extent cx="2355850" cy="0"/>
              <wp:effectExtent l="7620" t="12700" r="8255" b="635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BE330B7" id="Line 17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-74pt" to="178.6pt,-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272" behindDoc="0" locked="0" layoutInCell="1" allowOverlap="1" wp14:anchorId="6462B9A6" wp14:editId="2104192E">
              <wp:simplePos x="0" y="0"/>
              <wp:positionH relativeFrom="column">
                <wp:posOffset>-87630</wp:posOffset>
              </wp:positionH>
              <wp:positionV relativeFrom="paragraph">
                <wp:posOffset>-759460</wp:posOffset>
              </wp:positionV>
              <wp:extent cx="2355850" cy="0"/>
              <wp:effectExtent l="7620" t="12065" r="8255" b="6985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10F55E1" id="Line 16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-59.8pt" to="178.6pt,-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248" behindDoc="0" locked="0" layoutInCell="1" allowOverlap="1" wp14:anchorId="3A790D0A" wp14:editId="162FC707">
              <wp:simplePos x="0" y="0"/>
              <wp:positionH relativeFrom="column">
                <wp:posOffset>-86360</wp:posOffset>
              </wp:positionH>
              <wp:positionV relativeFrom="paragraph">
                <wp:posOffset>-206375</wp:posOffset>
              </wp:positionV>
              <wp:extent cx="2355850" cy="0"/>
              <wp:effectExtent l="8890" t="12700" r="6985" b="6350"/>
              <wp:wrapNone/>
              <wp:docPr id="15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18D51DB" id="Line 15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8pt,-16.25pt" to="178.7pt,-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1" allowOverlap="1" wp14:anchorId="50F61C83" wp14:editId="0F7860BA">
              <wp:simplePos x="0" y="0"/>
              <wp:positionH relativeFrom="column">
                <wp:posOffset>-87630</wp:posOffset>
              </wp:positionH>
              <wp:positionV relativeFrom="paragraph">
                <wp:posOffset>-394335</wp:posOffset>
              </wp:positionV>
              <wp:extent cx="2355850" cy="0"/>
              <wp:effectExtent l="7620" t="5715" r="8255" b="13335"/>
              <wp:wrapNone/>
              <wp:docPr id="14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4BD8383" id="Line 14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-31.05pt" to="178.6pt,-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200" behindDoc="1" locked="0" layoutInCell="1" allowOverlap="1" wp14:anchorId="0CB0AC4D" wp14:editId="1F5C2733">
              <wp:simplePos x="0" y="0"/>
              <wp:positionH relativeFrom="column">
                <wp:posOffset>5226050</wp:posOffset>
              </wp:positionH>
              <wp:positionV relativeFrom="paragraph">
                <wp:posOffset>-593725</wp:posOffset>
              </wp:positionV>
              <wp:extent cx="453390" cy="228600"/>
              <wp:effectExtent l="0" t="0" r="0" b="317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1160C" w14:textId="77777777" w:rsidR="00000C25" w:rsidRDefault="00000C25" w:rsidP="000D2B8A">
                          <w:pPr>
                            <w:pStyle w:val="a6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CB0AC4D" id="Text Box 13" o:spid="_x0000_s1051" type="#_x0000_t202" style="position:absolute;margin-left:411.5pt;margin-top:-46.75pt;width:35.7pt;height:18pt;z-index:-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" stroked="f">
              <v:textbox>
                <w:txbxContent>
                  <w:p w14:paraId="6271160C" w14:textId="77777777" w:rsidR="00000C25" w:rsidRDefault="00000C25" w:rsidP="000D2B8A">
                    <w:pPr>
                      <w:pStyle w:val="a6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176" behindDoc="1" locked="0" layoutInCell="1" allowOverlap="1" wp14:anchorId="70CED039" wp14:editId="26493BD3">
              <wp:simplePos x="0" y="0"/>
              <wp:positionH relativeFrom="column">
                <wp:posOffset>1854835</wp:posOffset>
              </wp:positionH>
              <wp:positionV relativeFrom="paragraph">
                <wp:posOffset>-784225</wp:posOffset>
              </wp:positionV>
              <wp:extent cx="530225" cy="228600"/>
              <wp:effectExtent l="0" t="0" r="0" b="317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022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BA3A9" w14:textId="77777777" w:rsidR="00000C25" w:rsidRDefault="00000C25" w:rsidP="000D2B8A">
                          <w:pPr>
                            <w:pStyle w:val="a6"/>
                          </w:pPr>
                          <w: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0CED039" id="Text Box 12" o:spid="_x0000_s1052" type="#_x0000_t202" style="position:absolute;margin-left:146.05pt;margin-top:-61.75pt;width:41.75pt;height:18pt;z-index:-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" stroked="f">
              <v:textbox>
                <w:txbxContent>
                  <w:p w14:paraId="516BA3A9" w14:textId="77777777" w:rsidR="00000C25" w:rsidRDefault="00000C25" w:rsidP="000D2B8A">
                    <w:pPr>
                      <w:pStyle w:val="a6"/>
                    </w:pPr>
                    <w: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152" behindDoc="1" locked="0" layoutInCell="1" allowOverlap="1" wp14:anchorId="49171B22" wp14:editId="0CB49430">
              <wp:simplePos x="0" y="0"/>
              <wp:positionH relativeFrom="column">
                <wp:posOffset>1325880</wp:posOffset>
              </wp:positionH>
              <wp:positionV relativeFrom="paragraph">
                <wp:posOffset>-774700</wp:posOffset>
              </wp:positionV>
              <wp:extent cx="659130" cy="269875"/>
              <wp:effectExtent l="1905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9130" cy="2698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59A506" w14:textId="77777777" w:rsidR="00000C25" w:rsidRDefault="00000C25" w:rsidP="000D2B8A">
                          <w:pPr>
                            <w:pStyle w:val="a6"/>
                          </w:pPr>
                          <w:r>
                            <w:t>Подпись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9171B22" id="Text Box 11" o:spid="_x0000_s1053" type="#_x0000_t202" style="position:absolute;margin-left:104.4pt;margin-top:-61pt;width:51.9pt;height:21.25pt;z-index:-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" stroked="f">
              <v:textbox>
                <w:txbxContent>
                  <w:p w14:paraId="2459A506" w14:textId="77777777" w:rsidR="00000C25" w:rsidRDefault="00000C25" w:rsidP="000D2B8A">
                    <w:pPr>
                      <w:pStyle w:val="a6"/>
                    </w:pPr>
                    <w: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128" behindDoc="1" locked="0" layoutInCell="1" allowOverlap="1" wp14:anchorId="1678CE15" wp14:editId="5DEBE45D">
              <wp:simplePos x="0" y="0"/>
              <wp:positionH relativeFrom="column">
                <wp:posOffset>645795</wp:posOffset>
              </wp:positionH>
              <wp:positionV relativeFrom="paragraph">
                <wp:posOffset>-784225</wp:posOffset>
              </wp:positionV>
              <wp:extent cx="680085" cy="228600"/>
              <wp:effectExtent l="0" t="0" r="0" b="317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8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84E57" w14:textId="77777777" w:rsidR="00000C25" w:rsidRDefault="00000C25" w:rsidP="000D2B8A">
                          <w:pPr>
                            <w:pStyle w:val="a6"/>
                          </w:pPr>
                          <w:r>
                            <w:t>№ докум.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678CE15" id="Text Box 10" o:spid="_x0000_s1054" type="#_x0000_t202" style="position:absolute;margin-left:50.85pt;margin-top:-61.75pt;width:53.55pt;height:18pt;z-index:-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" stroked="f">
              <v:textbox>
                <w:txbxContent>
                  <w:p w14:paraId="49984E57" w14:textId="77777777" w:rsidR="00000C25" w:rsidRDefault="00000C25" w:rsidP="000D2B8A">
                    <w:pPr>
                      <w:pStyle w:val="a6"/>
                    </w:pPr>
                    <w: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104" behindDoc="1" locked="0" layoutInCell="1" allowOverlap="1" wp14:anchorId="3386B03B" wp14:editId="7BE9848E">
              <wp:simplePos x="0" y="0"/>
              <wp:positionH relativeFrom="column">
                <wp:posOffset>145415</wp:posOffset>
              </wp:positionH>
              <wp:positionV relativeFrom="paragraph">
                <wp:posOffset>-784225</wp:posOffset>
              </wp:positionV>
              <wp:extent cx="453390" cy="228600"/>
              <wp:effectExtent l="2540" t="0" r="1270" b="317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DBADAD" w14:textId="77777777" w:rsidR="00000C25" w:rsidRDefault="00000C25" w:rsidP="000D2B8A">
                          <w:pPr>
                            <w:pStyle w:val="a6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3386B03B" id="Text Box 9" o:spid="_x0000_s1055" type="#_x0000_t202" style="position:absolute;margin-left:11.45pt;margin-top:-61.75pt;width:35.7pt;height:18pt;z-index:-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" stroked="f">
              <v:textbox>
                <w:txbxContent>
                  <w:p w14:paraId="35DBADAD" w14:textId="77777777" w:rsidR="00000C25" w:rsidRDefault="00000C25" w:rsidP="000D2B8A">
                    <w:pPr>
                      <w:pStyle w:val="a6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080" behindDoc="1" locked="0" layoutInCell="1" allowOverlap="1" wp14:anchorId="51238E8A" wp14:editId="2F12A6FA">
              <wp:simplePos x="0" y="0"/>
              <wp:positionH relativeFrom="column">
                <wp:posOffset>-147320</wp:posOffset>
              </wp:positionH>
              <wp:positionV relativeFrom="paragraph">
                <wp:posOffset>-784225</wp:posOffset>
              </wp:positionV>
              <wp:extent cx="453390" cy="228600"/>
              <wp:effectExtent l="0" t="0" r="0" b="317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8A8EFE" w14:textId="77777777" w:rsidR="00000C25" w:rsidRDefault="00000C25" w:rsidP="000D2B8A">
                          <w:pPr>
                            <w:pStyle w:val="a6"/>
                          </w:pPr>
                          <w: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1238E8A" id="Text Box 8" o:spid="_x0000_s1056" type="#_x0000_t202" style="position:absolute;margin-left:-11.6pt;margin-top:-61.75pt;width:35.7pt;height:18pt;z-index:-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" stroked="f">
              <v:textbox>
                <w:txbxContent>
                  <w:p w14:paraId="428A8EFE" w14:textId="77777777" w:rsidR="00000C25" w:rsidRDefault="00000C25" w:rsidP="000D2B8A">
                    <w:pPr>
                      <w:pStyle w:val="a6"/>
                    </w:pPr>
                    <w: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1" allowOverlap="1" wp14:anchorId="5C202C6E" wp14:editId="0921A828">
              <wp:simplePos x="0" y="0"/>
              <wp:positionH relativeFrom="column">
                <wp:posOffset>-90170</wp:posOffset>
              </wp:positionH>
              <wp:positionV relativeFrom="paragraph">
                <wp:posOffset>-574675</wp:posOffset>
              </wp:positionV>
              <wp:extent cx="6530975" cy="0"/>
              <wp:effectExtent l="5080" t="6350" r="7620" b="12700"/>
              <wp:wrapNone/>
              <wp:docPr id="7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C47DD61" id="Line 7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1pt,-45.25pt" to="507.15pt,-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032" behindDoc="0" locked="0" layoutInCell="1" allowOverlap="1" wp14:anchorId="5955722B" wp14:editId="19EF6893">
              <wp:simplePos x="0" y="0"/>
              <wp:positionH relativeFrom="column">
                <wp:posOffset>-91440</wp:posOffset>
              </wp:positionH>
              <wp:positionV relativeFrom="paragraph">
                <wp:posOffset>-29210</wp:posOffset>
              </wp:positionV>
              <wp:extent cx="2355215" cy="0"/>
              <wp:effectExtent l="13335" t="8890" r="12700" b="10160"/>
              <wp:wrapNone/>
              <wp:docPr id="6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2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B3E2443" id="Line 6" o:spid="_x0000_s1026" style="position:absolute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-2.3pt" to="178.25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3E09BF47" wp14:editId="22D37571">
              <wp:simplePos x="0" y="0"/>
              <wp:positionH relativeFrom="column">
                <wp:posOffset>-91440</wp:posOffset>
              </wp:positionH>
              <wp:positionV relativeFrom="paragraph">
                <wp:posOffset>155575</wp:posOffset>
              </wp:positionV>
              <wp:extent cx="2355215" cy="0"/>
              <wp:effectExtent l="13335" t="12700" r="12700" b="6350"/>
              <wp:wrapNone/>
              <wp:docPr id="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2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7BA768F" id="Line 5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12.25pt" to="178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984" behindDoc="0" locked="0" layoutInCell="1" allowOverlap="1" wp14:anchorId="16FBD09A" wp14:editId="5D94865F">
              <wp:simplePos x="0" y="0"/>
              <wp:positionH relativeFrom="column">
                <wp:posOffset>-91440</wp:posOffset>
              </wp:positionH>
              <wp:positionV relativeFrom="paragraph">
                <wp:posOffset>334645</wp:posOffset>
              </wp:positionV>
              <wp:extent cx="6530975" cy="0"/>
              <wp:effectExtent l="13335" t="10795" r="8890" b="8255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CFEC83E" id="Line 4" o:spid="_x0000_s1026" style="position:absolute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26.35pt" to="507.0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C303A5" w14:textId="77777777" w:rsidR="00E014ED" w:rsidRDefault="00E014ED">
      <w:r>
        <w:separator/>
      </w:r>
    </w:p>
  </w:footnote>
  <w:footnote w:type="continuationSeparator" w:id="0">
    <w:p w14:paraId="2F51AD61" w14:textId="77777777" w:rsidR="00E014ED" w:rsidRDefault="00E014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1725A" w14:textId="77777777" w:rsidR="00000C25" w:rsidRDefault="00000C25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4</w:t>
    </w:r>
    <w:r>
      <w:rPr>
        <w:rStyle w:val="a4"/>
      </w:rPr>
      <w:fldChar w:fldCharType="end"/>
    </w:r>
  </w:p>
  <w:p w14:paraId="079C94B4" w14:textId="77777777" w:rsidR="00000C25" w:rsidRDefault="00000C25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BE367" w14:textId="2A2A10B8" w:rsidR="00000C25" w:rsidRDefault="00205BB5">
    <w:pPr>
      <w:pStyle w:val="a3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6BB7274" wp14:editId="44F5F0F7">
              <wp:simplePos x="0" y="0"/>
              <wp:positionH relativeFrom="page">
                <wp:posOffset>663575</wp:posOffset>
              </wp:positionH>
              <wp:positionV relativeFrom="page">
                <wp:posOffset>231140</wp:posOffset>
              </wp:positionV>
              <wp:extent cx="0" cy="10212705"/>
              <wp:effectExtent l="6350" t="12065" r="12700" b="5080"/>
              <wp:wrapNone/>
              <wp:docPr id="72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12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C46728E" id="Line 42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18.2pt" to="52.2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1022C142" wp14:editId="6E31D007">
              <wp:simplePos x="0" y="0"/>
              <wp:positionH relativeFrom="page">
                <wp:posOffset>7252335</wp:posOffset>
              </wp:positionH>
              <wp:positionV relativeFrom="page">
                <wp:posOffset>231140</wp:posOffset>
              </wp:positionV>
              <wp:extent cx="0" cy="10212705"/>
              <wp:effectExtent l="13335" t="12065" r="5715" b="5080"/>
              <wp:wrapNone/>
              <wp:docPr id="71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12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4E37055" id="Line 41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05pt,18.2pt" to="571.0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205CB0DC" wp14:editId="2D37F832">
              <wp:simplePos x="0" y="0"/>
              <wp:positionH relativeFrom="page">
                <wp:posOffset>663575</wp:posOffset>
              </wp:positionH>
              <wp:positionV relativeFrom="page">
                <wp:posOffset>231140</wp:posOffset>
              </wp:positionV>
              <wp:extent cx="6588125" cy="0"/>
              <wp:effectExtent l="6350" t="12065" r="6350" b="6985"/>
              <wp:wrapNone/>
              <wp:docPr id="70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EE0EAF" id="Line 40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18.2pt" to="571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"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530B58" w14:textId="2AC3FB12" w:rsidR="00000C25" w:rsidRDefault="00205BB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09B9FBE4" wp14:editId="75006231">
              <wp:simplePos x="0" y="0"/>
              <wp:positionH relativeFrom="column">
                <wp:posOffset>6430645</wp:posOffset>
              </wp:positionH>
              <wp:positionV relativeFrom="paragraph">
                <wp:posOffset>-252095</wp:posOffset>
              </wp:positionV>
              <wp:extent cx="0" cy="10224135"/>
              <wp:effectExtent l="10795" t="5080" r="8255" b="10160"/>
              <wp:wrapNone/>
              <wp:docPr id="50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41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F39A71B" id="Line 3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6.35pt,-19.85pt" to="506.3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936" behindDoc="0" locked="0" layoutInCell="1" allowOverlap="1" wp14:anchorId="3F011DA3" wp14:editId="39899AEB">
              <wp:simplePos x="0" y="0"/>
              <wp:positionH relativeFrom="column">
                <wp:posOffset>-91440</wp:posOffset>
              </wp:positionH>
              <wp:positionV relativeFrom="paragraph">
                <wp:posOffset>-250825</wp:posOffset>
              </wp:positionV>
              <wp:extent cx="6530975" cy="0"/>
              <wp:effectExtent l="13335" t="6350" r="8890" b="12700"/>
              <wp:wrapNone/>
              <wp:docPr id="4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24C0DC3" id="Line 2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-19.75pt" to="507.05pt,-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2912" behindDoc="0" locked="0" layoutInCell="1" allowOverlap="1" wp14:anchorId="28DADED1" wp14:editId="720BA6BA">
              <wp:simplePos x="0" y="0"/>
              <wp:positionH relativeFrom="column">
                <wp:posOffset>-91440</wp:posOffset>
              </wp:positionH>
              <wp:positionV relativeFrom="paragraph">
                <wp:posOffset>-250825</wp:posOffset>
              </wp:positionV>
              <wp:extent cx="0" cy="10224135"/>
              <wp:effectExtent l="13335" t="6350" r="5715" b="8890"/>
              <wp:wrapNone/>
              <wp:docPr id="4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41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378A360" id="Line 1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-19.75pt" to="-7.2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3222D38"/>
    <w:lvl w:ilvl="0">
      <w:numFmt w:val="bullet"/>
      <w:lvlText w:val="*"/>
      <w:lvlJc w:val="left"/>
    </w:lvl>
  </w:abstractNum>
  <w:abstractNum w:abstractNumId="1" w15:restartNumberingAfterBreak="0">
    <w:nsid w:val="079D47F3"/>
    <w:multiLevelType w:val="hybridMultilevel"/>
    <w:tmpl w:val="0ADAB764"/>
    <w:lvl w:ilvl="0" w:tplc="7A823BE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87290"/>
    <w:multiLevelType w:val="hybridMultilevel"/>
    <w:tmpl w:val="E95AC98E"/>
    <w:lvl w:ilvl="0" w:tplc="9F004C34">
      <w:start w:val="1"/>
      <w:numFmt w:val="decimal"/>
      <w:lvlText w:val="%1."/>
      <w:lvlJc w:val="left"/>
      <w:pPr>
        <w:ind w:left="3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20" w:hanging="360"/>
      </w:pPr>
    </w:lvl>
    <w:lvl w:ilvl="2" w:tplc="0419001B" w:tentative="1">
      <w:start w:val="1"/>
      <w:numFmt w:val="lowerRoman"/>
      <w:lvlText w:val="%3."/>
      <w:lvlJc w:val="right"/>
      <w:pPr>
        <w:ind w:left="4740" w:hanging="180"/>
      </w:pPr>
    </w:lvl>
    <w:lvl w:ilvl="3" w:tplc="0419000F" w:tentative="1">
      <w:start w:val="1"/>
      <w:numFmt w:val="decimal"/>
      <w:lvlText w:val="%4."/>
      <w:lvlJc w:val="left"/>
      <w:pPr>
        <w:ind w:left="5460" w:hanging="360"/>
      </w:pPr>
    </w:lvl>
    <w:lvl w:ilvl="4" w:tplc="04190019" w:tentative="1">
      <w:start w:val="1"/>
      <w:numFmt w:val="lowerLetter"/>
      <w:lvlText w:val="%5."/>
      <w:lvlJc w:val="left"/>
      <w:pPr>
        <w:ind w:left="6180" w:hanging="360"/>
      </w:pPr>
    </w:lvl>
    <w:lvl w:ilvl="5" w:tplc="0419001B" w:tentative="1">
      <w:start w:val="1"/>
      <w:numFmt w:val="lowerRoman"/>
      <w:lvlText w:val="%6."/>
      <w:lvlJc w:val="right"/>
      <w:pPr>
        <w:ind w:left="6900" w:hanging="180"/>
      </w:pPr>
    </w:lvl>
    <w:lvl w:ilvl="6" w:tplc="0419000F" w:tentative="1">
      <w:start w:val="1"/>
      <w:numFmt w:val="decimal"/>
      <w:lvlText w:val="%7."/>
      <w:lvlJc w:val="left"/>
      <w:pPr>
        <w:ind w:left="7620" w:hanging="360"/>
      </w:pPr>
    </w:lvl>
    <w:lvl w:ilvl="7" w:tplc="04190019" w:tentative="1">
      <w:start w:val="1"/>
      <w:numFmt w:val="lowerLetter"/>
      <w:lvlText w:val="%8."/>
      <w:lvlJc w:val="left"/>
      <w:pPr>
        <w:ind w:left="8340" w:hanging="360"/>
      </w:pPr>
    </w:lvl>
    <w:lvl w:ilvl="8" w:tplc="0419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3" w15:restartNumberingAfterBreak="0">
    <w:nsid w:val="115A5DCD"/>
    <w:multiLevelType w:val="multilevel"/>
    <w:tmpl w:val="9688439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36"/>
      </w:rPr>
    </w:lvl>
  </w:abstractNum>
  <w:abstractNum w:abstractNumId="4" w15:restartNumberingAfterBreak="0">
    <w:nsid w:val="14C215DA"/>
    <w:multiLevelType w:val="hybridMultilevel"/>
    <w:tmpl w:val="E3C21FD6"/>
    <w:lvl w:ilvl="0" w:tplc="F8706F50">
      <w:start w:val="1"/>
      <w:numFmt w:val="decimal"/>
      <w:lvlText w:val="%1."/>
      <w:lvlJc w:val="left"/>
      <w:pPr>
        <w:ind w:left="3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54" w:hanging="360"/>
      </w:pPr>
    </w:lvl>
    <w:lvl w:ilvl="2" w:tplc="0419001B" w:tentative="1">
      <w:start w:val="1"/>
      <w:numFmt w:val="lowerRoman"/>
      <w:lvlText w:val="%3."/>
      <w:lvlJc w:val="right"/>
      <w:pPr>
        <w:ind w:left="4874" w:hanging="180"/>
      </w:pPr>
    </w:lvl>
    <w:lvl w:ilvl="3" w:tplc="0419000F" w:tentative="1">
      <w:start w:val="1"/>
      <w:numFmt w:val="decimal"/>
      <w:lvlText w:val="%4."/>
      <w:lvlJc w:val="left"/>
      <w:pPr>
        <w:ind w:left="5594" w:hanging="360"/>
      </w:pPr>
    </w:lvl>
    <w:lvl w:ilvl="4" w:tplc="04190019" w:tentative="1">
      <w:start w:val="1"/>
      <w:numFmt w:val="lowerLetter"/>
      <w:lvlText w:val="%5."/>
      <w:lvlJc w:val="left"/>
      <w:pPr>
        <w:ind w:left="6314" w:hanging="360"/>
      </w:pPr>
    </w:lvl>
    <w:lvl w:ilvl="5" w:tplc="0419001B" w:tentative="1">
      <w:start w:val="1"/>
      <w:numFmt w:val="lowerRoman"/>
      <w:lvlText w:val="%6."/>
      <w:lvlJc w:val="right"/>
      <w:pPr>
        <w:ind w:left="7034" w:hanging="180"/>
      </w:pPr>
    </w:lvl>
    <w:lvl w:ilvl="6" w:tplc="0419000F" w:tentative="1">
      <w:start w:val="1"/>
      <w:numFmt w:val="decimal"/>
      <w:lvlText w:val="%7."/>
      <w:lvlJc w:val="left"/>
      <w:pPr>
        <w:ind w:left="7754" w:hanging="360"/>
      </w:pPr>
    </w:lvl>
    <w:lvl w:ilvl="7" w:tplc="04190019" w:tentative="1">
      <w:start w:val="1"/>
      <w:numFmt w:val="lowerLetter"/>
      <w:lvlText w:val="%8."/>
      <w:lvlJc w:val="left"/>
      <w:pPr>
        <w:ind w:left="8474" w:hanging="360"/>
      </w:pPr>
    </w:lvl>
    <w:lvl w:ilvl="8" w:tplc="0419001B" w:tentative="1">
      <w:start w:val="1"/>
      <w:numFmt w:val="lowerRoman"/>
      <w:lvlText w:val="%9."/>
      <w:lvlJc w:val="right"/>
      <w:pPr>
        <w:ind w:left="9194" w:hanging="180"/>
      </w:pPr>
    </w:lvl>
  </w:abstractNum>
  <w:abstractNum w:abstractNumId="5" w15:restartNumberingAfterBreak="0">
    <w:nsid w:val="15A87666"/>
    <w:multiLevelType w:val="multilevel"/>
    <w:tmpl w:val="E39434F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71B1611"/>
    <w:multiLevelType w:val="multilevel"/>
    <w:tmpl w:val="8086104C"/>
    <w:lvl w:ilvl="0">
      <w:start w:val="1"/>
      <w:numFmt w:val="decimal"/>
      <w:lvlText w:val="%1"/>
      <w:lvlJc w:val="left"/>
      <w:pPr>
        <w:ind w:left="518" w:hanging="360"/>
      </w:pPr>
      <w:rPr>
        <w:rFonts w:hint="default"/>
        <w:u w:val="single"/>
      </w:rPr>
    </w:lvl>
    <w:lvl w:ilvl="1">
      <w:start w:val="1"/>
      <w:numFmt w:val="decimal"/>
      <w:isLgl/>
      <w:lvlText w:val="%1.%2."/>
      <w:lvlJc w:val="left"/>
      <w:pPr>
        <w:ind w:left="117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7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6" w:hanging="2160"/>
      </w:pPr>
      <w:rPr>
        <w:rFonts w:hint="default"/>
      </w:rPr>
    </w:lvl>
  </w:abstractNum>
  <w:abstractNum w:abstractNumId="7" w15:restartNumberingAfterBreak="0">
    <w:nsid w:val="19C1365E"/>
    <w:multiLevelType w:val="hybridMultilevel"/>
    <w:tmpl w:val="C3EEF4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1A1661"/>
    <w:multiLevelType w:val="hybridMultilevel"/>
    <w:tmpl w:val="AA1A3C42"/>
    <w:lvl w:ilvl="0" w:tplc="F378076A">
      <w:start w:val="1"/>
      <w:numFmt w:val="decimal"/>
      <w:lvlText w:val="%1."/>
      <w:lvlJc w:val="left"/>
      <w:pPr>
        <w:ind w:left="34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4140" w:hanging="360"/>
      </w:pPr>
    </w:lvl>
    <w:lvl w:ilvl="2" w:tplc="0419001B" w:tentative="1">
      <w:start w:val="1"/>
      <w:numFmt w:val="lowerRoman"/>
      <w:lvlText w:val="%3."/>
      <w:lvlJc w:val="right"/>
      <w:pPr>
        <w:ind w:left="4860" w:hanging="180"/>
      </w:pPr>
    </w:lvl>
    <w:lvl w:ilvl="3" w:tplc="0419000F" w:tentative="1">
      <w:start w:val="1"/>
      <w:numFmt w:val="decimal"/>
      <w:lvlText w:val="%4."/>
      <w:lvlJc w:val="left"/>
      <w:pPr>
        <w:ind w:left="5580" w:hanging="360"/>
      </w:pPr>
    </w:lvl>
    <w:lvl w:ilvl="4" w:tplc="04190019" w:tentative="1">
      <w:start w:val="1"/>
      <w:numFmt w:val="lowerLetter"/>
      <w:lvlText w:val="%5."/>
      <w:lvlJc w:val="left"/>
      <w:pPr>
        <w:ind w:left="6300" w:hanging="360"/>
      </w:pPr>
    </w:lvl>
    <w:lvl w:ilvl="5" w:tplc="0419001B" w:tentative="1">
      <w:start w:val="1"/>
      <w:numFmt w:val="lowerRoman"/>
      <w:lvlText w:val="%6."/>
      <w:lvlJc w:val="right"/>
      <w:pPr>
        <w:ind w:left="7020" w:hanging="180"/>
      </w:pPr>
    </w:lvl>
    <w:lvl w:ilvl="6" w:tplc="0419000F" w:tentative="1">
      <w:start w:val="1"/>
      <w:numFmt w:val="decimal"/>
      <w:lvlText w:val="%7."/>
      <w:lvlJc w:val="left"/>
      <w:pPr>
        <w:ind w:left="7740" w:hanging="360"/>
      </w:pPr>
    </w:lvl>
    <w:lvl w:ilvl="7" w:tplc="04190019" w:tentative="1">
      <w:start w:val="1"/>
      <w:numFmt w:val="lowerLetter"/>
      <w:lvlText w:val="%8."/>
      <w:lvlJc w:val="left"/>
      <w:pPr>
        <w:ind w:left="8460" w:hanging="360"/>
      </w:pPr>
    </w:lvl>
    <w:lvl w:ilvl="8" w:tplc="041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9" w15:restartNumberingAfterBreak="0">
    <w:nsid w:val="27977363"/>
    <w:multiLevelType w:val="singleLevel"/>
    <w:tmpl w:val="0100B372"/>
    <w:lvl w:ilvl="0">
      <w:start w:val="1"/>
      <w:numFmt w:val="decimal"/>
      <w:lvlText w:val="%1. "/>
      <w:legacy w:legacy="1" w:legacySpace="0" w:legacyIndent="283"/>
      <w:lvlJc w:val="left"/>
      <w:pPr>
        <w:ind w:left="687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0" w15:restartNumberingAfterBreak="0">
    <w:nsid w:val="297A6E12"/>
    <w:multiLevelType w:val="hybridMultilevel"/>
    <w:tmpl w:val="E3306B7A"/>
    <w:lvl w:ilvl="0" w:tplc="3CEA6628">
      <w:start w:val="1"/>
      <w:numFmt w:val="decimal"/>
      <w:lvlText w:val="%1.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3454374C"/>
    <w:multiLevelType w:val="multilevel"/>
    <w:tmpl w:val="F0B27FEA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pStyle w:val="6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2" w15:restartNumberingAfterBreak="0">
    <w:nsid w:val="35816531"/>
    <w:multiLevelType w:val="multilevel"/>
    <w:tmpl w:val="45645A3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3" w15:restartNumberingAfterBreak="0">
    <w:nsid w:val="46C36B8D"/>
    <w:multiLevelType w:val="multilevel"/>
    <w:tmpl w:val="80BC3EC0"/>
    <w:lvl w:ilvl="0">
      <w:start w:val="2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47C8036E"/>
    <w:multiLevelType w:val="hybridMultilevel"/>
    <w:tmpl w:val="033456CE"/>
    <w:lvl w:ilvl="0" w:tplc="DD7801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330185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137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6" w15:restartNumberingAfterBreak="0">
    <w:nsid w:val="4CF93346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137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7" w15:restartNumberingAfterBreak="0">
    <w:nsid w:val="53582592"/>
    <w:multiLevelType w:val="hybridMultilevel"/>
    <w:tmpl w:val="B300BDFA"/>
    <w:lvl w:ilvl="0" w:tplc="F9C2310A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3B0B5F"/>
    <w:multiLevelType w:val="hybridMultilevel"/>
    <w:tmpl w:val="AFB439C0"/>
    <w:lvl w:ilvl="0" w:tplc="73D6692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67B0462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20" w15:restartNumberingAfterBreak="0">
    <w:nsid w:val="578F61DC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21" w15:restartNumberingAfterBreak="0">
    <w:nsid w:val="59321690"/>
    <w:multiLevelType w:val="hybridMultilevel"/>
    <w:tmpl w:val="3280BED0"/>
    <w:lvl w:ilvl="0" w:tplc="560A5416">
      <w:start w:val="1"/>
      <w:numFmt w:val="decimal"/>
      <w:lvlText w:val="%1."/>
      <w:lvlJc w:val="left"/>
      <w:pPr>
        <w:ind w:left="16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96" w:hanging="360"/>
      </w:pPr>
    </w:lvl>
    <w:lvl w:ilvl="2" w:tplc="0419001B" w:tentative="1">
      <w:start w:val="1"/>
      <w:numFmt w:val="lowerRoman"/>
      <w:lvlText w:val="%3."/>
      <w:lvlJc w:val="right"/>
      <w:pPr>
        <w:ind w:left="3116" w:hanging="180"/>
      </w:pPr>
    </w:lvl>
    <w:lvl w:ilvl="3" w:tplc="0419000F" w:tentative="1">
      <w:start w:val="1"/>
      <w:numFmt w:val="decimal"/>
      <w:lvlText w:val="%4."/>
      <w:lvlJc w:val="left"/>
      <w:pPr>
        <w:ind w:left="3836" w:hanging="360"/>
      </w:pPr>
    </w:lvl>
    <w:lvl w:ilvl="4" w:tplc="04190019" w:tentative="1">
      <w:start w:val="1"/>
      <w:numFmt w:val="lowerLetter"/>
      <w:lvlText w:val="%5."/>
      <w:lvlJc w:val="left"/>
      <w:pPr>
        <w:ind w:left="4556" w:hanging="360"/>
      </w:pPr>
    </w:lvl>
    <w:lvl w:ilvl="5" w:tplc="0419001B" w:tentative="1">
      <w:start w:val="1"/>
      <w:numFmt w:val="lowerRoman"/>
      <w:lvlText w:val="%6."/>
      <w:lvlJc w:val="right"/>
      <w:pPr>
        <w:ind w:left="5276" w:hanging="180"/>
      </w:pPr>
    </w:lvl>
    <w:lvl w:ilvl="6" w:tplc="0419000F" w:tentative="1">
      <w:start w:val="1"/>
      <w:numFmt w:val="decimal"/>
      <w:lvlText w:val="%7."/>
      <w:lvlJc w:val="left"/>
      <w:pPr>
        <w:ind w:left="5996" w:hanging="360"/>
      </w:pPr>
    </w:lvl>
    <w:lvl w:ilvl="7" w:tplc="04190019" w:tentative="1">
      <w:start w:val="1"/>
      <w:numFmt w:val="lowerLetter"/>
      <w:lvlText w:val="%8."/>
      <w:lvlJc w:val="left"/>
      <w:pPr>
        <w:ind w:left="6716" w:hanging="360"/>
      </w:pPr>
    </w:lvl>
    <w:lvl w:ilvl="8" w:tplc="0419001B" w:tentative="1">
      <w:start w:val="1"/>
      <w:numFmt w:val="lowerRoman"/>
      <w:lvlText w:val="%9."/>
      <w:lvlJc w:val="right"/>
      <w:pPr>
        <w:ind w:left="7436" w:hanging="180"/>
      </w:pPr>
    </w:lvl>
  </w:abstractNum>
  <w:abstractNum w:abstractNumId="22" w15:restartNumberingAfterBreak="0">
    <w:nsid w:val="5E872D86"/>
    <w:multiLevelType w:val="hybridMultilevel"/>
    <w:tmpl w:val="39781460"/>
    <w:lvl w:ilvl="0" w:tplc="EBDACD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5151FA3"/>
    <w:multiLevelType w:val="multilevel"/>
    <w:tmpl w:val="F814CF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60519F3"/>
    <w:multiLevelType w:val="hybridMultilevel"/>
    <w:tmpl w:val="7E98314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277E6D"/>
    <w:multiLevelType w:val="singleLevel"/>
    <w:tmpl w:val="9AFACF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8"/>
        <w:szCs w:val="28"/>
      </w:rPr>
    </w:lvl>
  </w:abstractNum>
  <w:abstractNum w:abstractNumId="26" w15:restartNumberingAfterBreak="0">
    <w:nsid w:val="6D4F4C3E"/>
    <w:multiLevelType w:val="hybridMultilevel"/>
    <w:tmpl w:val="DF649C8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6E44715A"/>
    <w:multiLevelType w:val="multilevel"/>
    <w:tmpl w:val="982EC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DB7B20"/>
    <w:multiLevelType w:val="multilevel"/>
    <w:tmpl w:val="82D82668"/>
    <w:lvl w:ilvl="0">
      <w:start w:val="1"/>
      <w:numFmt w:val="decimal"/>
      <w:pStyle w:val="2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137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29" w15:restartNumberingAfterBreak="0">
    <w:nsid w:val="70122139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30" w15:restartNumberingAfterBreak="0">
    <w:nsid w:val="728E07BD"/>
    <w:multiLevelType w:val="multilevel"/>
    <w:tmpl w:val="4F1E8078"/>
    <w:lvl w:ilvl="0">
      <w:start w:val="1"/>
      <w:numFmt w:val="decimal"/>
      <w:lvlText w:val="%1"/>
      <w:lvlJc w:val="left"/>
      <w:pPr>
        <w:tabs>
          <w:tab w:val="num" w:pos="1141"/>
        </w:tabs>
        <w:ind w:left="1141" w:hanging="432"/>
      </w:pPr>
    </w:lvl>
    <w:lvl w:ilvl="1">
      <w:start w:val="1"/>
      <w:numFmt w:val="decimal"/>
      <w:lvlText w:val="%1.%2"/>
      <w:lvlJc w:val="left"/>
      <w:pPr>
        <w:tabs>
          <w:tab w:val="num" w:pos="1285"/>
        </w:tabs>
        <w:ind w:left="1285" w:hanging="576"/>
      </w:pPr>
      <w:rPr>
        <w:spacing w:val="0"/>
      </w:rPr>
    </w:lvl>
    <w:lvl w:ilvl="2">
      <w:start w:val="1"/>
      <w:numFmt w:val="decimal"/>
      <w:pStyle w:val="30"/>
      <w:lvlText w:val="%1.%2.%3"/>
      <w:lvlJc w:val="left"/>
      <w:pPr>
        <w:tabs>
          <w:tab w:val="num" w:pos="1713"/>
        </w:tabs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73"/>
        </w:tabs>
        <w:ind w:left="1573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717"/>
        </w:tabs>
        <w:ind w:left="1717" w:hanging="1008"/>
      </w:pPr>
    </w:lvl>
    <w:lvl w:ilvl="5">
      <w:start w:val="1"/>
      <w:numFmt w:val="decimal"/>
      <w:pStyle w:val="60"/>
      <w:lvlText w:val="%1.%2.%3.%4.%5.%6"/>
      <w:lvlJc w:val="left"/>
      <w:pPr>
        <w:tabs>
          <w:tab w:val="num" w:pos="1861"/>
        </w:tabs>
        <w:ind w:left="1861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2005"/>
        </w:tabs>
        <w:ind w:left="2005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2149"/>
        </w:tabs>
        <w:ind w:left="2149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93"/>
        </w:tabs>
        <w:ind w:left="2293" w:hanging="1584"/>
      </w:pPr>
    </w:lvl>
  </w:abstractNum>
  <w:abstractNum w:abstractNumId="31" w15:restartNumberingAfterBreak="0">
    <w:nsid w:val="75CC60F7"/>
    <w:multiLevelType w:val="hybridMultilevel"/>
    <w:tmpl w:val="E2F2EEEE"/>
    <w:lvl w:ilvl="0" w:tplc="8940F2E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765737B4"/>
    <w:multiLevelType w:val="multilevel"/>
    <w:tmpl w:val="43DCDC7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2160"/>
      </w:pPr>
      <w:rPr>
        <w:rFonts w:hint="default"/>
      </w:rPr>
    </w:lvl>
  </w:abstractNum>
  <w:abstractNum w:abstractNumId="33" w15:restartNumberingAfterBreak="0">
    <w:nsid w:val="76AA38CF"/>
    <w:multiLevelType w:val="hybridMultilevel"/>
    <w:tmpl w:val="19D0C3F4"/>
    <w:lvl w:ilvl="0" w:tplc="4C224778">
      <w:start w:val="1"/>
      <w:numFmt w:val="decimal"/>
      <w:lvlText w:val="%1."/>
      <w:lvlJc w:val="left"/>
      <w:pPr>
        <w:ind w:left="3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54" w:hanging="360"/>
      </w:pPr>
    </w:lvl>
    <w:lvl w:ilvl="2" w:tplc="0419001B" w:tentative="1">
      <w:start w:val="1"/>
      <w:numFmt w:val="lowerRoman"/>
      <w:lvlText w:val="%3."/>
      <w:lvlJc w:val="right"/>
      <w:pPr>
        <w:ind w:left="4874" w:hanging="180"/>
      </w:pPr>
    </w:lvl>
    <w:lvl w:ilvl="3" w:tplc="0419000F" w:tentative="1">
      <w:start w:val="1"/>
      <w:numFmt w:val="decimal"/>
      <w:lvlText w:val="%4."/>
      <w:lvlJc w:val="left"/>
      <w:pPr>
        <w:ind w:left="5594" w:hanging="360"/>
      </w:pPr>
    </w:lvl>
    <w:lvl w:ilvl="4" w:tplc="04190019" w:tentative="1">
      <w:start w:val="1"/>
      <w:numFmt w:val="lowerLetter"/>
      <w:lvlText w:val="%5."/>
      <w:lvlJc w:val="left"/>
      <w:pPr>
        <w:ind w:left="6314" w:hanging="360"/>
      </w:pPr>
    </w:lvl>
    <w:lvl w:ilvl="5" w:tplc="0419001B" w:tentative="1">
      <w:start w:val="1"/>
      <w:numFmt w:val="lowerRoman"/>
      <w:lvlText w:val="%6."/>
      <w:lvlJc w:val="right"/>
      <w:pPr>
        <w:ind w:left="7034" w:hanging="180"/>
      </w:pPr>
    </w:lvl>
    <w:lvl w:ilvl="6" w:tplc="0419000F" w:tentative="1">
      <w:start w:val="1"/>
      <w:numFmt w:val="decimal"/>
      <w:lvlText w:val="%7."/>
      <w:lvlJc w:val="left"/>
      <w:pPr>
        <w:ind w:left="7754" w:hanging="360"/>
      </w:pPr>
    </w:lvl>
    <w:lvl w:ilvl="7" w:tplc="04190019" w:tentative="1">
      <w:start w:val="1"/>
      <w:numFmt w:val="lowerLetter"/>
      <w:lvlText w:val="%8."/>
      <w:lvlJc w:val="left"/>
      <w:pPr>
        <w:ind w:left="8474" w:hanging="360"/>
      </w:pPr>
    </w:lvl>
    <w:lvl w:ilvl="8" w:tplc="0419001B" w:tentative="1">
      <w:start w:val="1"/>
      <w:numFmt w:val="lowerRoman"/>
      <w:lvlText w:val="%9."/>
      <w:lvlJc w:val="right"/>
      <w:pPr>
        <w:ind w:left="9194" w:hanging="180"/>
      </w:pPr>
    </w:lvl>
  </w:abstractNum>
  <w:num w:numId="1">
    <w:abstractNumId w:val="30"/>
  </w:num>
  <w:num w:numId="2">
    <w:abstractNumId w:val="17"/>
  </w:num>
  <w:num w:numId="3">
    <w:abstractNumId w:val="1"/>
  </w:num>
  <w:num w:numId="4">
    <w:abstractNumId w:val="10"/>
  </w:num>
  <w:num w:numId="5">
    <w:abstractNumId w:val="12"/>
  </w:num>
  <w:num w:numId="6">
    <w:abstractNumId w:val="11"/>
  </w:num>
  <w:num w:numId="7">
    <w:abstractNumId w:val="28"/>
  </w:num>
  <w:num w:numId="8">
    <w:abstractNumId w:val="24"/>
  </w:num>
  <w:num w:numId="9">
    <w:abstractNumId w:val="19"/>
  </w:num>
  <w:num w:numId="10">
    <w:abstractNumId w:val="29"/>
  </w:num>
  <w:num w:numId="11">
    <w:abstractNumId w:val="20"/>
  </w:num>
  <w:num w:numId="12">
    <w:abstractNumId w:val="28"/>
  </w:num>
  <w:num w:numId="13">
    <w:abstractNumId w:val="28"/>
  </w:num>
  <w:num w:numId="14">
    <w:abstractNumId w:val="28"/>
  </w:num>
  <w:num w:numId="15">
    <w:abstractNumId w:val="28"/>
  </w:num>
  <w:num w:numId="16">
    <w:abstractNumId w:val="28"/>
  </w:num>
  <w:num w:numId="17">
    <w:abstractNumId w:val="16"/>
  </w:num>
  <w:num w:numId="18">
    <w:abstractNumId w:val="28"/>
  </w:num>
  <w:num w:numId="19">
    <w:abstractNumId w:val="30"/>
  </w:num>
  <w:num w:numId="20">
    <w:abstractNumId w:val="30"/>
  </w:num>
  <w:num w:numId="21">
    <w:abstractNumId w:val="30"/>
  </w:num>
  <w:num w:numId="22">
    <w:abstractNumId w:val="7"/>
  </w:num>
  <w:num w:numId="23">
    <w:abstractNumId w:val="30"/>
  </w:num>
  <w:num w:numId="24">
    <w:abstractNumId w:val="15"/>
  </w:num>
  <w:num w:numId="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</w:num>
  <w:num w:numId="27">
    <w:abstractNumId w:val="28"/>
  </w:num>
  <w:num w:numId="28">
    <w:abstractNumId w:val="28"/>
  </w:num>
  <w:num w:numId="29">
    <w:abstractNumId w:val="13"/>
  </w:num>
  <w:num w:numId="30">
    <w:abstractNumId w:val="9"/>
  </w:num>
  <w:num w:numId="31">
    <w:abstractNumId w:val="3"/>
  </w:num>
  <w:num w:numId="32">
    <w:abstractNumId w:val="6"/>
  </w:num>
  <w:num w:numId="33">
    <w:abstractNumId w:val="5"/>
  </w:num>
  <w:num w:numId="34">
    <w:abstractNumId w:val="32"/>
  </w:num>
  <w:num w:numId="35">
    <w:abstractNumId w:val="22"/>
  </w:num>
  <w:num w:numId="36">
    <w:abstractNumId w:val="26"/>
  </w:num>
  <w:num w:numId="37">
    <w:abstractNumId w:val="18"/>
  </w:num>
  <w:num w:numId="38">
    <w:abstractNumId w:val="31"/>
  </w:num>
  <w:num w:numId="39">
    <w:abstractNumId w:val="4"/>
  </w:num>
  <w:num w:numId="40">
    <w:abstractNumId w:val="33"/>
  </w:num>
  <w:num w:numId="41">
    <w:abstractNumId w:val="8"/>
  </w:num>
  <w:num w:numId="42">
    <w:abstractNumId w:val="2"/>
  </w:num>
  <w:num w:numId="43">
    <w:abstractNumId w:val="0"/>
    <w:lvlOverride w:ilvl="0">
      <w:lvl w:ilvl="0">
        <w:numFmt w:val="bullet"/>
        <w:lvlText w:val="•"/>
        <w:legacy w:legacy="1" w:legacySpace="0" w:legacyIndent="279"/>
        <w:lvlJc w:val="left"/>
        <w:rPr>
          <w:rFonts w:ascii="Times New Roman" w:hAnsi="Times New Roman" w:cs="Times New Roman" w:hint="default"/>
        </w:rPr>
      </w:lvl>
    </w:lvlOverride>
  </w:num>
  <w:num w:numId="44">
    <w:abstractNumId w:val="23"/>
  </w:num>
  <w:num w:numId="45">
    <w:abstractNumId w:val="14"/>
  </w:num>
  <w:num w:numId="46">
    <w:abstractNumId w:val="21"/>
  </w:num>
  <w:num w:numId="47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oNotHyphenateCaps/>
  <w:drawingGridHorizontalSpacing w:val="100"/>
  <w:drawingGridVerticalSpacing w:val="851"/>
  <w:displayHorizontalDrawingGridEvery w:val="0"/>
  <w:displayVerticalDrawingGridEvery w:val="2"/>
  <w:characterSpacingControl w:val="doNotCompress"/>
  <w:hdrShapeDefaults>
    <o:shapedefaults v:ext="edit" spidmax="2049" style="mso-position-horizont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066"/>
    <w:rsid w:val="00000C25"/>
    <w:rsid w:val="00001D40"/>
    <w:rsid w:val="00002DF5"/>
    <w:rsid w:val="000038A0"/>
    <w:rsid w:val="0000400F"/>
    <w:rsid w:val="00005F9B"/>
    <w:rsid w:val="00006BA0"/>
    <w:rsid w:val="00013842"/>
    <w:rsid w:val="0002200E"/>
    <w:rsid w:val="00022DEC"/>
    <w:rsid w:val="0002535B"/>
    <w:rsid w:val="00037D4E"/>
    <w:rsid w:val="00040010"/>
    <w:rsid w:val="0004097D"/>
    <w:rsid w:val="00043A42"/>
    <w:rsid w:val="0004761F"/>
    <w:rsid w:val="00050411"/>
    <w:rsid w:val="00055510"/>
    <w:rsid w:val="00070E3A"/>
    <w:rsid w:val="000739EB"/>
    <w:rsid w:val="000848B3"/>
    <w:rsid w:val="000907F3"/>
    <w:rsid w:val="00094778"/>
    <w:rsid w:val="00097DF6"/>
    <w:rsid w:val="000A16F8"/>
    <w:rsid w:val="000A70AB"/>
    <w:rsid w:val="000A7A1B"/>
    <w:rsid w:val="000B08E5"/>
    <w:rsid w:val="000C2D0E"/>
    <w:rsid w:val="000C354C"/>
    <w:rsid w:val="000C5900"/>
    <w:rsid w:val="000D2B8A"/>
    <w:rsid w:val="000E1B21"/>
    <w:rsid w:val="000E2D27"/>
    <w:rsid w:val="000F423C"/>
    <w:rsid w:val="00102FAF"/>
    <w:rsid w:val="0010475B"/>
    <w:rsid w:val="00114189"/>
    <w:rsid w:val="00114B23"/>
    <w:rsid w:val="00124925"/>
    <w:rsid w:val="00124E39"/>
    <w:rsid w:val="001332D7"/>
    <w:rsid w:val="0013378B"/>
    <w:rsid w:val="00137BBB"/>
    <w:rsid w:val="00141FED"/>
    <w:rsid w:val="001461BF"/>
    <w:rsid w:val="00146683"/>
    <w:rsid w:val="001562C5"/>
    <w:rsid w:val="001568C8"/>
    <w:rsid w:val="001629FC"/>
    <w:rsid w:val="0016645D"/>
    <w:rsid w:val="0017368D"/>
    <w:rsid w:val="00180DCE"/>
    <w:rsid w:val="0018119F"/>
    <w:rsid w:val="00184ED4"/>
    <w:rsid w:val="0019632B"/>
    <w:rsid w:val="001A5471"/>
    <w:rsid w:val="001A70FF"/>
    <w:rsid w:val="001B362D"/>
    <w:rsid w:val="001C029B"/>
    <w:rsid w:val="001C2955"/>
    <w:rsid w:val="001C3C59"/>
    <w:rsid w:val="001C4351"/>
    <w:rsid w:val="001D1E5E"/>
    <w:rsid w:val="001D7569"/>
    <w:rsid w:val="001E1A5C"/>
    <w:rsid w:val="001F0F14"/>
    <w:rsid w:val="001F29FE"/>
    <w:rsid w:val="0020005E"/>
    <w:rsid w:val="00200BAC"/>
    <w:rsid w:val="0020460C"/>
    <w:rsid w:val="00205BB5"/>
    <w:rsid w:val="00207F1E"/>
    <w:rsid w:val="00211E21"/>
    <w:rsid w:val="00220639"/>
    <w:rsid w:val="002230FE"/>
    <w:rsid w:val="00223E41"/>
    <w:rsid w:val="002240CC"/>
    <w:rsid w:val="00224910"/>
    <w:rsid w:val="00231032"/>
    <w:rsid w:val="0023118F"/>
    <w:rsid w:val="0023517D"/>
    <w:rsid w:val="00246C78"/>
    <w:rsid w:val="00250A8A"/>
    <w:rsid w:val="0026005B"/>
    <w:rsid w:val="00273B2B"/>
    <w:rsid w:val="00276D91"/>
    <w:rsid w:val="00285BEF"/>
    <w:rsid w:val="00287C44"/>
    <w:rsid w:val="00290EB7"/>
    <w:rsid w:val="002A2E24"/>
    <w:rsid w:val="002A384E"/>
    <w:rsid w:val="002B3760"/>
    <w:rsid w:val="002C0EA1"/>
    <w:rsid w:val="002C298D"/>
    <w:rsid w:val="002D2F0E"/>
    <w:rsid w:val="002D46DB"/>
    <w:rsid w:val="002E2B91"/>
    <w:rsid w:val="002E6437"/>
    <w:rsid w:val="002F1EFC"/>
    <w:rsid w:val="003006F1"/>
    <w:rsid w:val="0030438B"/>
    <w:rsid w:val="00307FC6"/>
    <w:rsid w:val="0031026E"/>
    <w:rsid w:val="00311243"/>
    <w:rsid w:val="00314677"/>
    <w:rsid w:val="00323B65"/>
    <w:rsid w:val="00325220"/>
    <w:rsid w:val="003335B8"/>
    <w:rsid w:val="00334096"/>
    <w:rsid w:val="00335734"/>
    <w:rsid w:val="00341434"/>
    <w:rsid w:val="00342953"/>
    <w:rsid w:val="00362CC4"/>
    <w:rsid w:val="00363740"/>
    <w:rsid w:val="00371CE7"/>
    <w:rsid w:val="00374D7C"/>
    <w:rsid w:val="00376472"/>
    <w:rsid w:val="00381E52"/>
    <w:rsid w:val="0038420E"/>
    <w:rsid w:val="003843D0"/>
    <w:rsid w:val="00385065"/>
    <w:rsid w:val="00393797"/>
    <w:rsid w:val="00394DC4"/>
    <w:rsid w:val="003957F8"/>
    <w:rsid w:val="003A0093"/>
    <w:rsid w:val="003A10EE"/>
    <w:rsid w:val="003B1B95"/>
    <w:rsid w:val="003B23D5"/>
    <w:rsid w:val="003C5099"/>
    <w:rsid w:val="003D4ADD"/>
    <w:rsid w:val="003D4B48"/>
    <w:rsid w:val="003D662C"/>
    <w:rsid w:val="003D7247"/>
    <w:rsid w:val="003D793B"/>
    <w:rsid w:val="003E28B7"/>
    <w:rsid w:val="003F0C54"/>
    <w:rsid w:val="0040582E"/>
    <w:rsid w:val="004105E4"/>
    <w:rsid w:val="0041090B"/>
    <w:rsid w:val="00416212"/>
    <w:rsid w:val="004177D6"/>
    <w:rsid w:val="0042513E"/>
    <w:rsid w:val="00426A7A"/>
    <w:rsid w:val="004307D7"/>
    <w:rsid w:val="00430B36"/>
    <w:rsid w:val="00436CA7"/>
    <w:rsid w:val="00446A32"/>
    <w:rsid w:val="00447B64"/>
    <w:rsid w:val="0045358E"/>
    <w:rsid w:val="00460486"/>
    <w:rsid w:val="004632D8"/>
    <w:rsid w:val="004657E7"/>
    <w:rsid w:val="0047194C"/>
    <w:rsid w:val="004726C5"/>
    <w:rsid w:val="00473A98"/>
    <w:rsid w:val="00484C75"/>
    <w:rsid w:val="00485A36"/>
    <w:rsid w:val="00486F4E"/>
    <w:rsid w:val="004C0F82"/>
    <w:rsid w:val="004C3E8E"/>
    <w:rsid w:val="004C5521"/>
    <w:rsid w:val="004C76F9"/>
    <w:rsid w:val="004D3EED"/>
    <w:rsid w:val="004D6C96"/>
    <w:rsid w:val="004E3344"/>
    <w:rsid w:val="004E533F"/>
    <w:rsid w:val="004F185C"/>
    <w:rsid w:val="004F3814"/>
    <w:rsid w:val="004F6555"/>
    <w:rsid w:val="004F6DB0"/>
    <w:rsid w:val="0050226B"/>
    <w:rsid w:val="00503F4F"/>
    <w:rsid w:val="00512828"/>
    <w:rsid w:val="00515DB7"/>
    <w:rsid w:val="00524892"/>
    <w:rsid w:val="00524D32"/>
    <w:rsid w:val="00530F8F"/>
    <w:rsid w:val="005313FE"/>
    <w:rsid w:val="00540336"/>
    <w:rsid w:val="00544301"/>
    <w:rsid w:val="00553E0F"/>
    <w:rsid w:val="00554551"/>
    <w:rsid w:val="00554855"/>
    <w:rsid w:val="00556367"/>
    <w:rsid w:val="0056140D"/>
    <w:rsid w:val="00561573"/>
    <w:rsid w:val="00562F27"/>
    <w:rsid w:val="00573098"/>
    <w:rsid w:val="00585E68"/>
    <w:rsid w:val="0059141B"/>
    <w:rsid w:val="005922FB"/>
    <w:rsid w:val="0059593A"/>
    <w:rsid w:val="005A48BD"/>
    <w:rsid w:val="005B061A"/>
    <w:rsid w:val="005D047C"/>
    <w:rsid w:val="005D0C5B"/>
    <w:rsid w:val="005F146E"/>
    <w:rsid w:val="005F7920"/>
    <w:rsid w:val="006017FD"/>
    <w:rsid w:val="00602741"/>
    <w:rsid w:val="00614860"/>
    <w:rsid w:val="0061695B"/>
    <w:rsid w:val="0062186C"/>
    <w:rsid w:val="006313A0"/>
    <w:rsid w:val="0063190A"/>
    <w:rsid w:val="0063734D"/>
    <w:rsid w:val="00643870"/>
    <w:rsid w:val="006531C2"/>
    <w:rsid w:val="006623B4"/>
    <w:rsid w:val="0067115E"/>
    <w:rsid w:val="006734D5"/>
    <w:rsid w:val="00674699"/>
    <w:rsid w:val="006840B6"/>
    <w:rsid w:val="00690555"/>
    <w:rsid w:val="006A0977"/>
    <w:rsid w:val="006A2625"/>
    <w:rsid w:val="006A384F"/>
    <w:rsid w:val="006B289A"/>
    <w:rsid w:val="006B3895"/>
    <w:rsid w:val="006B56AD"/>
    <w:rsid w:val="006B5E59"/>
    <w:rsid w:val="006C2950"/>
    <w:rsid w:val="006C36E8"/>
    <w:rsid w:val="006C4D2C"/>
    <w:rsid w:val="006D594F"/>
    <w:rsid w:val="006D7B4C"/>
    <w:rsid w:val="006E3351"/>
    <w:rsid w:val="006E4EB5"/>
    <w:rsid w:val="007014F9"/>
    <w:rsid w:val="00702651"/>
    <w:rsid w:val="007047E2"/>
    <w:rsid w:val="00712753"/>
    <w:rsid w:val="007141D5"/>
    <w:rsid w:val="00715486"/>
    <w:rsid w:val="00722625"/>
    <w:rsid w:val="0072294D"/>
    <w:rsid w:val="0072389F"/>
    <w:rsid w:val="00727E53"/>
    <w:rsid w:val="00745EA2"/>
    <w:rsid w:val="00747BD7"/>
    <w:rsid w:val="007544A5"/>
    <w:rsid w:val="007562D6"/>
    <w:rsid w:val="00762D98"/>
    <w:rsid w:val="00762F0B"/>
    <w:rsid w:val="00763115"/>
    <w:rsid w:val="00766E27"/>
    <w:rsid w:val="00774CDB"/>
    <w:rsid w:val="00786EE5"/>
    <w:rsid w:val="00790E4E"/>
    <w:rsid w:val="007A537D"/>
    <w:rsid w:val="007C0845"/>
    <w:rsid w:val="007C144C"/>
    <w:rsid w:val="007C16A6"/>
    <w:rsid w:val="007C1BB9"/>
    <w:rsid w:val="007C3718"/>
    <w:rsid w:val="007C61ED"/>
    <w:rsid w:val="007C7391"/>
    <w:rsid w:val="007C7B9B"/>
    <w:rsid w:val="007D33CD"/>
    <w:rsid w:val="007D5D14"/>
    <w:rsid w:val="007E0178"/>
    <w:rsid w:val="007E14E9"/>
    <w:rsid w:val="007E5E76"/>
    <w:rsid w:val="007F3868"/>
    <w:rsid w:val="00803C8C"/>
    <w:rsid w:val="00814819"/>
    <w:rsid w:val="00821205"/>
    <w:rsid w:val="00822234"/>
    <w:rsid w:val="00822A2E"/>
    <w:rsid w:val="00827CEE"/>
    <w:rsid w:val="00830670"/>
    <w:rsid w:val="00840B85"/>
    <w:rsid w:val="00850E2A"/>
    <w:rsid w:val="0086188F"/>
    <w:rsid w:val="0086770C"/>
    <w:rsid w:val="00867A24"/>
    <w:rsid w:val="00872A52"/>
    <w:rsid w:val="0089357D"/>
    <w:rsid w:val="00895A7B"/>
    <w:rsid w:val="008B11DF"/>
    <w:rsid w:val="008B2A19"/>
    <w:rsid w:val="008B3BB9"/>
    <w:rsid w:val="008B5E5C"/>
    <w:rsid w:val="008C3678"/>
    <w:rsid w:val="008D04A7"/>
    <w:rsid w:val="008E15F5"/>
    <w:rsid w:val="008E31C0"/>
    <w:rsid w:val="008E34E0"/>
    <w:rsid w:val="008E71FB"/>
    <w:rsid w:val="008F6630"/>
    <w:rsid w:val="009025F6"/>
    <w:rsid w:val="00902FD2"/>
    <w:rsid w:val="00903381"/>
    <w:rsid w:val="009269E4"/>
    <w:rsid w:val="00926AA0"/>
    <w:rsid w:val="009305FC"/>
    <w:rsid w:val="0093325A"/>
    <w:rsid w:val="009403B8"/>
    <w:rsid w:val="009435BE"/>
    <w:rsid w:val="009436DF"/>
    <w:rsid w:val="00947455"/>
    <w:rsid w:val="00954D00"/>
    <w:rsid w:val="009574EB"/>
    <w:rsid w:val="009738E4"/>
    <w:rsid w:val="00982FCE"/>
    <w:rsid w:val="009914EC"/>
    <w:rsid w:val="00992E1C"/>
    <w:rsid w:val="009A156D"/>
    <w:rsid w:val="009A2C87"/>
    <w:rsid w:val="009B110F"/>
    <w:rsid w:val="009B6068"/>
    <w:rsid w:val="009C0EC7"/>
    <w:rsid w:val="009C21C8"/>
    <w:rsid w:val="009C3B87"/>
    <w:rsid w:val="009C4FBB"/>
    <w:rsid w:val="009C75C8"/>
    <w:rsid w:val="009D3D85"/>
    <w:rsid w:val="009D7191"/>
    <w:rsid w:val="009E1487"/>
    <w:rsid w:val="009E32A3"/>
    <w:rsid w:val="009F3053"/>
    <w:rsid w:val="009F4D4F"/>
    <w:rsid w:val="00A16FF4"/>
    <w:rsid w:val="00A17882"/>
    <w:rsid w:val="00A217B7"/>
    <w:rsid w:val="00A217CF"/>
    <w:rsid w:val="00A2520B"/>
    <w:rsid w:val="00A25899"/>
    <w:rsid w:val="00A41C51"/>
    <w:rsid w:val="00A45E7E"/>
    <w:rsid w:val="00A461EB"/>
    <w:rsid w:val="00A46C70"/>
    <w:rsid w:val="00A51D1E"/>
    <w:rsid w:val="00A557EF"/>
    <w:rsid w:val="00A56F2F"/>
    <w:rsid w:val="00A76409"/>
    <w:rsid w:val="00A8288B"/>
    <w:rsid w:val="00A82B93"/>
    <w:rsid w:val="00A9463E"/>
    <w:rsid w:val="00A9567B"/>
    <w:rsid w:val="00AA7A8B"/>
    <w:rsid w:val="00AB0CCD"/>
    <w:rsid w:val="00AB526A"/>
    <w:rsid w:val="00AB6E41"/>
    <w:rsid w:val="00AC1F85"/>
    <w:rsid w:val="00AC4EDC"/>
    <w:rsid w:val="00AD421F"/>
    <w:rsid w:val="00AE1DCE"/>
    <w:rsid w:val="00AE3461"/>
    <w:rsid w:val="00AF270E"/>
    <w:rsid w:val="00B11E8C"/>
    <w:rsid w:val="00B140C6"/>
    <w:rsid w:val="00B153F9"/>
    <w:rsid w:val="00B1723B"/>
    <w:rsid w:val="00B237C0"/>
    <w:rsid w:val="00B32C67"/>
    <w:rsid w:val="00B44A19"/>
    <w:rsid w:val="00B46002"/>
    <w:rsid w:val="00B52E6B"/>
    <w:rsid w:val="00B54540"/>
    <w:rsid w:val="00B55B0F"/>
    <w:rsid w:val="00B726A3"/>
    <w:rsid w:val="00B72DC3"/>
    <w:rsid w:val="00B96E2C"/>
    <w:rsid w:val="00BB087E"/>
    <w:rsid w:val="00BB381A"/>
    <w:rsid w:val="00BB3BDB"/>
    <w:rsid w:val="00BB4EFF"/>
    <w:rsid w:val="00BB66CE"/>
    <w:rsid w:val="00BC0FBB"/>
    <w:rsid w:val="00BD048B"/>
    <w:rsid w:val="00BD7D77"/>
    <w:rsid w:val="00BE7B7C"/>
    <w:rsid w:val="00BF68E0"/>
    <w:rsid w:val="00C03B2E"/>
    <w:rsid w:val="00C11CE3"/>
    <w:rsid w:val="00C12A38"/>
    <w:rsid w:val="00C2324C"/>
    <w:rsid w:val="00C273A3"/>
    <w:rsid w:val="00C27758"/>
    <w:rsid w:val="00C3255F"/>
    <w:rsid w:val="00C34902"/>
    <w:rsid w:val="00C35EDD"/>
    <w:rsid w:val="00C37C9D"/>
    <w:rsid w:val="00C41066"/>
    <w:rsid w:val="00C42D45"/>
    <w:rsid w:val="00C43356"/>
    <w:rsid w:val="00C67EC8"/>
    <w:rsid w:val="00C71677"/>
    <w:rsid w:val="00C71A95"/>
    <w:rsid w:val="00C7252A"/>
    <w:rsid w:val="00C805E6"/>
    <w:rsid w:val="00C92E6A"/>
    <w:rsid w:val="00C9443F"/>
    <w:rsid w:val="00C96E16"/>
    <w:rsid w:val="00C97430"/>
    <w:rsid w:val="00C97E8B"/>
    <w:rsid w:val="00CA0375"/>
    <w:rsid w:val="00CA3136"/>
    <w:rsid w:val="00CA63AA"/>
    <w:rsid w:val="00CB00EF"/>
    <w:rsid w:val="00CB2860"/>
    <w:rsid w:val="00CB39D2"/>
    <w:rsid w:val="00CC308D"/>
    <w:rsid w:val="00CD09D2"/>
    <w:rsid w:val="00CD47A5"/>
    <w:rsid w:val="00CE0CBC"/>
    <w:rsid w:val="00CE15E6"/>
    <w:rsid w:val="00D01826"/>
    <w:rsid w:val="00D16DE9"/>
    <w:rsid w:val="00D17C64"/>
    <w:rsid w:val="00D21468"/>
    <w:rsid w:val="00D21FA4"/>
    <w:rsid w:val="00D40847"/>
    <w:rsid w:val="00D41BF6"/>
    <w:rsid w:val="00D562D9"/>
    <w:rsid w:val="00D82BE6"/>
    <w:rsid w:val="00D83B28"/>
    <w:rsid w:val="00D85674"/>
    <w:rsid w:val="00DC0296"/>
    <w:rsid w:val="00DC1977"/>
    <w:rsid w:val="00DC4813"/>
    <w:rsid w:val="00DC4C93"/>
    <w:rsid w:val="00DC63B8"/>
    <w:rsid w:val="00DD0569"/>
    <w:rsid w:val="00DE151B"/>
    <w:rsid w:val="00DE16A4"/>
    <w:rsid w:val="00DE3F11"/>
    <w:rsid w:val="00DF2FB3"/>
    <w:rsid w:val="00DF3BBE"/>
    <w:rsid w:val="00DF6383"/>
    <w:rsid w:val="00E011A3"/>
    <w:rsid w:val="00E014ED"/>
    <w:rsid w:val="00E04B60"/>
    <w:rsid w:val="00E04FDC"/>
    <w:rsid w:val="00E1683E"/>
    <w:rsid w:val="00E23CB2"/>
    <w:rsid w:val="00E32299"/>
    <w:rsid w:val="00E32845"/>
    <w:rsid w:val="00E33918"/>
    <w:rsid w:val="00E36E9B"/>
    <w:rsid w:val="00E50992"/>
    <w:rsid w:val="00E53D6F"/>
    <w:rsid w:val="00E607D7"/>
    <w:rsid w:val="00E60A49"/>
    <w:rsid w:val="00E637A9"/>
    <w:rsid w:val="00E67D45"/>
    <w:rsid w:val="00E72944"/>
    <w:rsid w:val="00E736C2"/>
    <w:rsid w:val="00E805C5"/>
    <w:rsid w:val="00E82416"/>
    <w:rsid w:val="00E87BD8"/>
    <w:rsid w:val="00E92EEC"/>
    <w:rsid w:val="00EA10AD"/>
    <w:rsid w:val="00EA1F6C"/>
    <w:rsid w:val="00EA35DB"/>
    <w:rsid w:val="00EB3F1E"/>
    <w:rsid w:val="00EC19CE"/>
    <w:rsid w:val="00EC310F"/>
    <w:rsid w:val="00EC7CFD"/>
    <w:rsid w:val="00ED0337"/>
    <w:rsid w:val="00ED155E"/>
    <w:rsid w:val="00ED2F1E"/>
    <w:rsid w:val="00ED5D4B"/>
    <w:rsid w:val="00ED655B"/>
    <w:rsid w:val="00EE1B01"/>
    <w:rsid w:val="00EF13D5"/>
    <w:rsid w:val="00EF2746"/>
    <w:rsid w:val="00EF2AEE"/>
    <w:rsid w:val="00EF3F83"/>
    <w:rsid w:val="00EF502F"/>
    <w:rsid w:val="00EF7BDE"/>
    <w:rsid w:val="00F06882"/>
    <w:rsid w:val="00F115FF"/>
    <w:rsid w:val="00F13651"/>
    <w:rsid w:val="00F142C2"/>
    <w:rsid w:val="00F20EAD"/>
    <w:rsid w:val="00F2249B"/>
    <w:rsid w:val="00F24A20"/>
    <w:rsid w:val="00F27159"/>
    <w:rsid w:val="00F27796"/>
    <w:rsid w:val="00F3216D"/>
    <w:rsid w:val="00F321FC"/>
    <w:rsid w:val="00F35D29"/>
    <w:rsid w:val="00F64B74"/>
    <w:rsid w:val="00F6728C"/>
    <w:rsid w:val="00F70E1E"/>
    <w:rsid w:val="00F7153E"/>
    <w:rsid w:val="00F73BD0"/>
    <w:rsid w:val="00F752E6"/>
    <w:rsid w:val="00F76526"/>
    <w:rsid w:val="00F81339"/>
    <w:rsid w:val="00F851AE"/>
    <w:rsid w:val="00F8569F"/>
    <w:rsid w:val="00F85858"/>
    <w:rsid w:val="00F87065"/>
    <w:rsid w:val="00FA2304"/>
    <w:rsid w:val="00FA3057"/>
    <w:rsid w:val="00FA6FE9"/>
    <w:rsid w:val="00FB414E"/>
    <w:rsid w:val="00FB5F36"/>
    <w:rsid w:val="00FC0AEE"/>
    <w:rsid w:val="00FC2690"/>
    <w:rsid w:val="00FC3C78"/>
    <w:rsid w:val="00FC5BAB"/>
    <w:rsid w:val="00FD4F16"/>
    <w:rsid w:val="00FE3221"/>
    <w:rsid w:val="00FF3C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2451BA08"/>
  <w15:docId w15:val="{87158022-D2D1-4E48-8E2B-4E000F4D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17D"/>
  </w:style>
  <w:style w:type="paragraph" w:styleId="1">
    <w:name w:val="heading 1"/>
    <w:aliases w:val="Заголовок 1 Знак"/>
    <w:basedOn w:val="a"/>
    <w:next w:val="a"/>
    <w:link w:val="11"/>
    <w:autoRedefine/>
    <w:qFormat/>
    <w:rsid w:val="002B3760"/>
    <w:pPr>
      <w:keepNext/>
      <w:spacing w:before="129" w:line="360" w:lineRule="auto"/>
      <w:ind w:left="709"/>
      <w:jc w:val="center"/>
      <w:outlineLvl w:val="0"/>
    </w:pPr>
    <w:rPr>
      <w:rFonts w:ascii="Arial" w:hAnsi="Arial"/>
      <w:b/>
      <w:bCs/>
      <w:caps/>
      <w:kern w:val="32"/>
      <w:sz w:val="28"/>
      <w:szCs w:val="32"/>
    </w:rPr>
  </w:style>
  <w:style w:type="paragraph" w:styleId="20">
    <w:name w:val="heading 2"/>
    <w:basedOn w:val="a"/>
    <w:next w:val="a"/>
    <w:autoRedefine/>
    <w:qFormat/>
    <w:rsid w:val="002B3760"/>
    <w:pPr>
      <w:keepNext/>
      <w:tabs>
        <w:tab w:val="left" w:pos="1588"/>
      </w:tabs>
      <w:spacing w:before="305" w:line="360" w:lineRule="auto"/>
      <w:jc w:val="center"/>
      <w:outlineLvl w:val="1"/>
    </w:pPr>
    <w:rPr>
      <w:b/>
      <w:bCs/>
      <w:iCs/>
      <w:spacing w:val="40"/>
      <w:sz w:val="24"/>
      <w:szCs w:val="44"/>
    </w:rPr>
  </w:style>
  <w:style w:type="paragraph" w:styleId="30">
    <w:name w:val="heading 3"/>
    <w:basedOn w:val="a"/>
    <w:next w:val="a"/>
    <w:autoRedefine/>
    <w:qFormat/>
    <w:rsid w:val="00561573"/>
    <w:pPr>
      <w:keepNext/>
      <w:numPr>
        <w:ilvl w:val="2"/>
        <w:numId w:val="1"/>
      </w:numPr>
      <w:tabs>
        <w:tab w:val="clear" w:pos="1713"/>
        <w:tab w:val="num" w:pos="1429"/>
        <w:tab w:val="left" w:pos="1588"/>
      </w:tabs>
      <w:spacing w:before="120" w:line="360" w:lineRule="auto"/>
      <w:ind w:left="1429"/>
      <w:outlineLvl w:val="2"/>
    </w:pPr>
    <w:rPr>
      <w:rFonts w:cs="Arial"/>
      <w:b/>
      <w:bCs/>
      <w:sz w:val="44"/>
      <w:szCs w:val="44"/>
    </w:rPr>
  </w:style>
  <w:style w:type="paragraph" w:styleId="4">
    <w:name w:val="heading 4"/>
    <w:aliases w:val="ПодЗаголовок"/>
    <w:basedOn w:val="a"/>
    <w:next w:val="a"/>
    <w:qFormat/>
    <w:rsid w:val="003F0C54"/>
    <w:pPr>
      <w:keepNext/>
      <w:numPr>
        <w:ilvl w:val="3"/>
        <w:numId w:val="1"/>
      </w:numPr>
      <w:spacing w:line="360" w:lineRule="auto"/>
      <w:outlineLvl w:val="3"/>
    </w:pPr>
    <w:rPr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3F0C54"/>
    <w:pPr>
      <w:numPr>
        <w:ilvl w:val="4"/>
        <w:numId w:val="1"/>
      </w:numPr>
      <w:spacing w:before="240" w:after="60" w:line="360" w:lineRule="auto"/>
      <w:outlineLvl w:val="4"/>
    </w:pPr>
    <w:rPr>
      <w:b/>
      <w:bCs/>
      <w:i/>
      <w:iCs/>
      <w:sz w:val="26"/>
      <w:szCs w:val="26"/>
    </w:rPr>
  </w:style>
  <w:style w:type="paragraph" w:styleId="60">
    <w:name w:val="heading 6"/>
    <w:basedOn w:val="a"/>
    <w:next w:val="a"/>
    <w:qFormat/>
    <w:rsid w:val="003F0C54"/>
    <w:pPr>
      <w:numPr>
        <w:ilvl w:val="5"/>
        <w:numId w:val="1"/>
      </w:numPr>
      <w:spacing w:before="240" w:after="60" w:line="360" w:lineRule="auto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3F0C54"/>
    <w:pPr>
      <w:numPr>
        <w:ilvl w:val="6"/>
        <w:numId w:val="1"/>
      </w:numPr>
      <w:spacing w:before="240" w:after="60" w:line="360" w:lineRule="auto"/>
      <w:outlineLvl w:val="6"/>
    </w:pPr>
    <w:rPr>
      <w:sz w:val="24"/>
      <w:szCs w:val="28"/>
    </w:rPr>
  </w:style>
  <w:style w:type="paragraph" w:styleId="8">
    <w:name w:val="heading 8"/>
    <w:basedOn w:val="a"/>
    <w:next w:val="a"/>
    <w:qFormat/>
    <w:rsid w:val="003F0C54"/>
    <w:pPr>
      <w:numPr>
        <w:ilvl w:val="7"/>
        <w:numId w:val="1"/>
      </w:numPr>
      <w:spacing w:before="240" w:after="60" w:line="360" w:lineRule="auto"/>
      <w:outlineLvl w:val="7"/>
    </w:pPr>
    <w:rPr>
      <w:i/>
      <w:iCs/>
      <w:sz w:val="24"/>
      <w:szCs w:val="28"/>
    </w:rPr>
  </w:style>
  <w:style w:type="paragraph" w:styleId="9">
    <w:name w:val="heading 9"/>
    <w:basedOn w:val="a"/>
    <w:next w:val="a"/>
    <w:qFormat/>
    <w:rsid w:val="003F0C54"/>
    <w:pPr>
      <w:numPr>
        <w:ilvl w:val="8"/>
        <w:numId w:val="1"/>
      </w:numPr>
      <w:spacing w:before="240" w:after="60" w:line="360" w:lineRule="auto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aliases w:val="Заголовок 1 Знак Знак"/>
    <w:basedOn w:val="a0"/>
    <w:link w:val="1"/>
    <w:rsid w:val="002B3760"/>
    <w:rPr>
      <w:rFonts w:ascii="Arial" w:hAnsi="Arial"/>
      <w:b/>
      <w:bCs/>
      <w:caps/>
      <w:kern w:val="32"/>
      <w:sz w:val="28"/>
      <w:szCs w:val="32"/>
    </w:rPr>
  </w:style>
  <w:style w:type="paragraph" w:styleId="a3">
    <w:name w:val="header"/>
    <w:rsid w:val="00FC5BAB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FC5BAB"/>
  </w:style>
  <w:style w:type="paragraph" w:styleId="a5">
    <w:name w:val="footer"/>
    <w:rsid w:val="00FC5BAB"/>
    <w:pPr>
      <w:tabs>
        <w:tab w:val="center" w:pos="4153"/>
        <w:tab w:val="right" w:pos="8306"/>
      </w:tabs>
    </w:pPr>
  </w:style>
  <w:style w:type="paragraph" w:styleId="a6">
    <w:name w:val="Body Text"/>
    <w:rsid w:val="00FC5BAB"/>
    <w:pPr>
      <w:jc w:val="center"/>
    </w:pPr>
    <w:rPr>
      <w:rFonts w:ascii="Arial" w:hAnsi="Arial"/>
      <w:i/>
      <w:sz w:val="16"/>
    </w:rPr>
  </w:style>
  <w:style w:type="paragraph" w:styleId="a7">
    <w:name w:val="Body Text Indent"/>
    <w:aliases w:val="Основной текст с отступом Знак Знак Знак"/>
    <w:rsid w:val="00FC5BAB"/>
    <w:pPr>
      <w:spacing w:line="360" w:lineRule="auto"/>
      <w:ind w:firstLine="709"/>
      <w:jc w:val="both"/>
    </w:pPr>
    <w:rPr>
      <w:sz w:val="28"/>
    </w:rPr>
  </w:style>
  <w:style w:type="paragraph" w:customStyle="1" w:styleId="10">
    <w:name w:val="Стиль1"/>
    <w:basedOn w:val="20"/>
    <w:rsid w:val="00EF13D5"/>
    <w:pPr>
      <w:tabs>
        <w:tab w:val="num" w:pos="1872"/>
      </w:tabs>
      <w:spacing w:after="120" w:line="240" w:lineRule="auto"/>
      <w:ind w:left="1872" w:hanging="432"/>
    </w:pPr>
    <w:rPr>
      <w:bCs w:val="0"/>
      <w:iCs w:val="0"/>
    </w:rPr>
  </w:style>
  <w:style w:type="paragraph" w:styleId="a8">
    <w:name w:val="caption"/>
    <w:basedOn w:val="a"/>
    <w:next w:val="a"/>
    <w:qFormat/>
    <w:rsid w:val="00460486"/>
    <w:pPr>
      <w:spacing w:before="120" w:after="120" w:line="360" w:lineRule="auto"/>
    </w:pPr>
    <w:rPr>
      <w:bCs/>
      <w:spacing w:val="40"/>
      <w:sz w:val="28"/>
      <w:szCs w:val="28"/>
    </w:rPr>
  </w:style>
  <w:style w:type="paragraph" w:customStyle="1" w:styleId="a9">
    <w:name w:val="Таблица"/>
    <w:basedOn w:val="a8"/>
    <w:rsid w:val="00E60A49"/>
    <w:pPr>
      <w:ind w:left="4253" w:hanging="3544"/>
    </w:pPr>
    <w:rPr>
      <w:b/>
      <w:spacing w:val="60"/>
    </w:rPr>
  </w:style>
  <w:style w:type="paragraph" w:customStyle="1" w:styleId="3">
    <w:name w:val="Стиль3"/>
    <w:basedOn w:val="a"/>
    <w:rsid w:val="00EF13D5"/>
    <w:pPr>
      <w:numPr>
        <w:ilvl w:val="2"/>
        <w:numId w:val="7"/>
      </w:numPr>
      <w:spacing w:before="240" w:after="60"/>
      <w:outlineLvl w:val="2"/>
    </w:pPr>
    <w:rPr>
      <w:sz w:val="28"/>
      <w:szCs w:val="28"/>
    </w:rPr>
  </w:style>
  <w:style w:type="paragraph" w:styleId="21">
    <w:name w:val="Body Text Indent 2"/>
    <w:basedOn w:val="a"/>
    <w:rsid w:val="00E60A49"/>
    <w:pPr>
      <w:spacing w:after="120" w:line="480" w:lineRule="auto"/>
      <w:ind w:left="283" w:firstLine="709"/>
    </w:pPr>
    <w:rPr>
      <w:sz w:val="28"/>
      <w:szCs w:val="28"/>
    </w:rPr>
  </w:style>
  <w:style w:type="paragraph" w:styleId="12">
    <w:name w:val="toc 1"/>
    <w:basedOn w:val="a"/>
    <w:next w:val="a"/>
    <w:autoRedefine/>
    <w:semiHidden/>
    <w:rsid w:val="00E32299"/>
    <w:pPr>
      <w:tabs>
        <w:tab w:val="left" w:pos="400"/>
        <w:tab w:val="left" w:pos="794"/>
        <w:tab w:val="right" w:leader="dot" w:pos="9627"/>
        <w:tab w:val="right" w:leader="dot" w:pos="10206"/>
      </w:tabs>
    </w:pPr>
  </w:style>
  <w:style w:type="paragraph" w:styleId="22">
    <w:name w:val="toc 2"/>
    <w:basedOn w:val="a"/>
    <w:next w:val="a"/>
    <w:autoRedefine/>
    <w:semiHidden/>
    <w:rsid w:val="00E32299"/>
    <w:pPr>
      <w:tabs>
        <w:tab w:val="left" w:pos="510"/>
        <w:tab w:val="left" w:pos="794"/>
        <w:tab w:val="right" w:leader="dot" w:pos="9639"/>
      </w:tabs>
    </w:pPr>
  </w:style>
  <w:style w:type="character" w:styleId="aa">
    <w:name w:val="Hyperlink"/>
    <w:basedOn w:val="a0"/>
    <w:rsid w:val="00D16DE9"/>
    <w:rPr>
      <w:color w:val="0000FF"/>
      <w:u w:val="single"/>
    </w:rPr>
  </w:style>
  <w:style w:type="paragraph" w:styleId="ab">
    <w:name w:val="Block Text"/>
    <w:basedOn w:val="a"/>
    <w:rsid w:val="00B52E6B"/>
    <w:pPr>
      <w:spacing w:line="360" w:lineRule="auto"/>
      <w:ind w:left="113" w:right="113"/>
      <w:jc w:val="center"/>
    </w:pPr>
    <w:rPr>
      <w:sz w:val="28"/>
    </w:rPr>
  </w:style>
  <w:style w:type="paragraph" w:styleId="ac">
    <w:name w:val="Title"/>
    <w:basedOn w:val="a"/>
    <w:qFormat/>
    <w:rsid w:val="00B52E6B"/>
    <w:pPr>
      <w:spacing w:line="360" w:lineRule="auto"/>
      <w:jc w:val="center"/>
    </w:pPr>
    <w:rPr>
      <w:bCs/>
      <w:sz w:val="28"/>
      <w:szCs w:val="32"/>
    </w:rPr>
  </w:style>
  <w:style w:type="paragraph" w:styleId="31">
    <w:name w:val="Body Text Indent 3"/>
    <w:basedOn w:val="a"/>
    <w:rsid w:val="00B52E6B"/>
    <w:pPr>
      <w:spacing w:line="360" w:lineRule="auto"/>
      <w:ind w:left="459" w:hanging="459"/>
    </w:pPr>
    <w:rPr>
      <w:sz w:val="28"/>
      <w:szCs w:val="28"/>
    </w:rPr>
  </w:style>
  <w:style w:type="paragraph" w:customStyle="1" w:styleId="ARTHUR">
    <w:name w:val="ARTHUR"/>
    <w:basedOn w:val="a"/>
    <w:rsid w:val="00B52E6B"/>
    <w:pPr>
      <w:overflowPunct w:val="0"/>
      <w:autoSpaceDE w:val="0"/>
      <w:autoSpaceDN w:val="0"/>
      <w:adjustRightInd w:val="0"/>
      <w:ind w:left="737" w:right="567" w:firstLine="709"/>
      <w:jc w:val="both"/>
      <w:textAlignment w:val="baseline"/>
    </w:pPr>
    <w:rPr>
      <w:rFonts w:ascii="Pragmatica" w:hAnsi="Pragmatica"/>
    </w:rPr>
  </w:style>
  <w:style w:type="paragraph" w:styleId="23">
    <w:name w:val="Body Text 2"/>
    <w:basedOn w:val="a"/>
    <w:rsid w:val="00B52E6B"/>
    <w:pPr>
      <w:spacing w:line="360" w:lineRule="auto"/>
      <w:ind w:firstLine="720"/>
      <w:jc w:val="both"/>
    </w:pPr>
    <w:rPr>
      <w:sz w:val="28"/>
      <w:szCs w:val="28"/>
    </w:rPr>
  </w:style>
  <w:style w:type="paragraph" w:styleId="32">
    <w:name w:val="Body Text 3"/>
    <w:basedOn w:val="a"/>
    <w:rsid w:val="00B52E6B"/>
    <w:pPr>
      <w:spacing w:line="360" w:lineRule="auto"/>
    </w:pPr>
    <w:rPr>
      <w:iCs/>
      <w:sz w:val="28"/>
      <w:szCs w:val="28"/>
    </w:rPr>
  </w:style>
  <w:style w:type="paragraph" w:styleId="33">
    <w:name w:val="toc 3"/>
    <w:basedOn w:val="a"/>
    <w:next w:val="a"/>
    <w:autoRedefine/>
    <w:semiHidden/>
    <w:rsid w:val="00E32299"/>
    <w:pPr>
      <w:tabs>
        <w:tab w:val="left" w:pos="1200"/>
        <w:tab w:val="left" w:pos="1588"/>
        <w:tab w:val="right" w:leader="dot" w:pos="9627"/>
      </w:tabs>
      <w:ind w:left="400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B52E6B"/>
    <w:pPr>
      <w:ind w:left="600"/>
    </w:pPr>
    <w:rPr>
      <w:szCs w:val="21"/>
    </w:rPr>
  </w:style>
  <w:style w:type="paragraph" w:styleId="51">
    <w:name w:val="toc 5"/>
    <w:basedOn w:val="a"/>
    <w:next w:val="a"/>
    <w:autoRedefine/>
    <w:semiHidden/>
    <w:rsid w:val="00B52E6B"/>
    <w:pPr>
      <w:ind w:left="800"/>
    </w:pPr>
    <w:rPr>
      <w:szCs w:val="21"/>
    </w:rPr>
  </w:style>
  <w:style w:type="paragraph" w:styleId="61">
    <w:name w:val="toc 6"/>
    <w:basedOn w:val="a"/>
    <w:next w:val="a"/>
    <w:autoRedefine/>
    <w:semiHidden/>
    <w:rsid w:val="00B52E6B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B52E6B"/>
    <w:pPr>
      <w:ind w:left="1200"/>
    </w:pPr>
    <w:rPr>
      <w:szCs w:val="21"/>
    </w:rPr>
  </w:style>
  <w:style w:type="paragraph" w:styleId="80">
    <w:name w:val="toc 8"/>
    <w:basedOn w:val="a"/>
    <w:next w:val="a"/>
    <w:autoRedefine/>
    <w:semiHidden/>
    <w:rsid w:val="00B52E6B"/>
    <w:pPr>
      <w:ind w:left="1400"/>
    </w:pPr>
    <w:rPr>
      <w:szCs w:val="21"/>
    </w:rPr>
  </w:style>
  <w:style w:type="paragraph" w:styleId="90">
    <w:name w:val="toc 9"/>
    <w:basedOn w:val="a"/>
    <w:next w:val="a"/>
    <w:autoRedefine/>
    <w:semiHidden/>
    <w:rsid w:val="00B52E6B"/>
    <w:pPr>
      <w:ind w:left="1600"/>
    </w:pPr>
    <w:rPr>
      <w:szCs w:val="21"/>
    </w:rPr>
  </w:style>
  <w:style w:type="paragraph" w:customStyle="1" w:styleId="ad">
    <w:name w:val="СТ"/>
    <w:basedOn w:val="a"/>
    <w:rsid w:val="00B52E6B"/>
    <w:pPr>
      <w:widowControl w:val="0"/>
      <w:spacing w:line="360" w:lineRule="auto"/>
      <w:ind w:firstLine="709"/>
      <w:jc w:val="both"/>
    </w:pPr>
    <w:rPr>
      <w:sz w:val="28"/>
    </w:rPr>
  </w:style>
  <w:style w:type="paragraph" w:styleId="ae">
    <w:name w:val="footnote text"/>
    <w:basedOn w:val="a"/>
    <w:semiHidden/>
    <w:rsid w:val="00B52E6B"/>
  </w:style>
  <w:style w:type="paragraph" w:customStyle="1" w:styleId="141">
    <w:name w:val="Основной14_1_разр"/>
    <w:basedOn w:val="a"/>
    <w:rsid w:val="00B52E6B"/>
    <w:pPr>
      <w:ind w:firstLine="720"/>
      <w:jc w:val="both"/>
    </w:pPr>
    <w:rPr>
      <w:spacing w:val="20"/>
      <w:sz w:val="28"/>
      <w:szCs w:val="28"/>
    </w:rPr>
  </w:style>
  <w:style w:type="paragraph" w:customStyle="1" w:styleId="13">
    <w:name w:val="Основной текст 1"/>
    <w:basedOn w:val="a6"/>
    <w:rsid w:val="00B52E6B"/>
    <w:pPr>
      <w:spacing w:line="360" w:lineRule="auto"/>
      <w:ind w:firstLine="720"/>
      <w:jc w:val="both"/>
    </w:pPr>
    <w:rPr>
      <w:rFonts w:ascii="Times New Roman" w:hAnsi="Times New Roman"/>
      <w:i w:val="0"/>
      <w:sz w:val="28"/>
      <w:szCs w:val="28"/>
    </w:rPr>
  </w:style>
  <w:style w:type="paragraph" w:styleId="af">
    <w:name w:val="Normal (Web)"/>
    <w:aliases w:val="Обычный (Web),Обычный (Web)1"/>
    <w:basedOn w:val="a"/>
    <w:uiPriority w:val="99"/>
    <w:rsid w:val="00B52E6B"/>
    <w:pPr>
      <w:spacing w:before="100" w:beforeAutospacing="1" w:after="100" w:afterAutospacing="1"/>
    </w:pPr>
    <w:rPr>
      <w:sz w:val="24"/>
      <w:szCs w:val="24"/>
    </w:rPr>
  </w:style>
  <w:style w:type="paragraph" w:customStyle="1" w:styleId="af0">
    <w:name w:val="Îáû÷íûé"/>
    <w:rsid w:val="00B52E6B"/>
    <w:rPr>
      <w:rFonts w:ascii="Times New Roman CYR" w:hAnsi="Times New Roman CYR"/>
      <w:sz w:val="28"/>
      <w:szCs w:val="28"/>
    </w:rPr>
  </w:style>
  <w:style w:type="character" w:customStyle="1" w:styleId="af1">
    <w:name w:val="Знак"/>
    <w:basedOn w:val="a0"/>
    <w:rsid w:val="00B52E6B"/>
    <w:rPr>
      <w:sz w:val="28"/>
      <w:szCs w:val="28"/>
      <w:lang w:val="ru-RU" w:eastAsia="ru-RU" w:bidi="ar-SA"/>
    </w:rPr>
  </w:style>
  <w:style w:type="character" w:customStyle="1" w:styleId="af2">
    <w:name w:val="Основной текст с отступом Знак Знак Знак Знак"/>
    <w:basedOn w:val="a0"/>
    <w:rsid w:val="00B52E6B"/>
    <w:rPr>
      <w:sz w:val="28"/>
      <w:lang w:val="ru-RU" w:eastAsia="ru-RU" w:bidi="ar-SA"/>
    </w:rPr>
  </w:style>
  <w:style w:type="paragraph" w:customStyle="1" w:styleId="6">
    <w:name w:val="Стиль6"/>
    <w:basedOn w:val="a"/>
    <w:rsid w:val="00EF13D5"/>
    <w:pPr>
      <w:numPr>
        <w:ilvl w:val="2"/>
        <w:numId w:val="6"/>
      </w:numPr>
    </w:pPr>
  </w:style>
  <w:style w:type="character" w:styleId="af3">
    <w:name w:val="Strong"/>
    <w:basedOn w:val="a0"/>
    <w:uiPriority w:val="22"/>
    <w:qFormat/>
    <w:rsid w:val="00B52E6B"/>
    <w:rPr>
      <w:b/>
      <w:bCs/>
    </w:rPr>
  </w:style>
  <w:style w:type="paragraph" w:customStyle="1" w:styleId="consnormal">
    <w:name w:val="consnormal"/>
    <w:basedOn w:val="a"/>
    <w:rsid w:val="00B52E6B"/>
    <w:pPr>
      <w:spacing w:before="100" w:beforeAutospacing="1" w:after="100" w:afterAutospacing="1"/>
    </w:pPr>
    <w:rPr>
      <w:sz w:val="24"/>
      <w:szCs w:val="24"/>
    </w:rPr>
  </w:style>
  <w:style w:type="table" w:styleId="af4">
    <w:name w:val="Table Grid"/>
    <w:basedOn w:val="a1"/>
    <w:rsid w:val="00B52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Typewriter"/>
    <w:basedOn w:val="a0"/>
    <w:uiPriority w:val="99"/>
    <w:rsid w:val="00B52E6B"/>
    <w:rPr>
      <w:rFonts w:ascii="Courier New" w:eastAsia="Times New Roman" w:hAnsi="Courier New" w:cs="Courier New"/>
      <w:sz w:val="20"/>
      <w:szCs w:val="20"/>
    </w:rPr>
  </w:style>
  <w:style w:type="paragraph" w:customStyle="1" w:styleId="14">
    <w:name w:val="Обычный1"/>
    <w:rsid w:val="00B52E6B"/>
    <w:pPr>
      <w:widowControl w:val="0"/>
    </w:pPr>
    <w:rPr>
      <w:snapToGrid w:val="0"/>
      <w:sz w:val="22"/>
    </w:rPr>
  </w:style>
  <w:style w:type="character" w:customStyle="1" w:styleId="34">
    <w:name w:val="Основной текст с отступом 3 Знак"/>
    <w:basedOn w:val="a0"/>
    <w:rsid w:val="00B52E6B"/>
    <w:rPr>
      <w:sz w:val="16"/>
      <w:szCs w:val="16"/>
      <w:lang w:val="ru-RU" w:eastAsia="ru-RU" w:bidi="ar-SA"/>
    </w:rPr>
  </w:style>
  <w:style w:type="paragraph" w:styleId="HTML0">
    <w:name w:val="HTML Preformatted"/>
    <w:basedOn w:val="a"/>
    <w:link w:val="HTML1"/>
    <w:uiPriority w:val="99"/>
    <w:rsid w:val="00B52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number">
    <w:name w:val="number"/>
    <w:basedOn w:val="a0"/>
    <w:rsid w:val="00B52E6B"/>
    <w:rPr>
      <w:color w:val="000000"/>
    </w:rPr>
  </w:style>
  <w:style w:type="paragraph" w:styleId="z-">
    <w:name w:val="HTML Bottom of Form"/>
    <w:basedOn w:val="a"/>
    <w:next w:val="a"/>
    <w:hidden/>
    <w:rsid w:val="00B52E6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text">
    <w:name w:val="text"/>
    <w:basedOn w:val="a"/>
    <w:rsid w:val="00B52E6B"/>
    <w:pPr>
      <w:spacing w:before="100" w:beforeAutospacing="1" w:after="100" w:afterAutospacing="1" w:line="300" w:lineRule="atLeast"/>
    </w:pPr>
    <w:rPr>
      <w:rFonts w:ascii="Arial" w:hAnsi="Arial" w:cs="Arial"/>
      <w:color w:val="000000"/>
      <w:sz w:val="18"/>
      <w:szCs w:val="18"/>
    </w:rPr>
  </w:style>
  <w:style w:type="paragraph" w:customStyle="1" w:styleId="FR1">
    <w:name w:val="FR1"/>
    <w:rsid w:val="00B52E6B"/>
    <w:pPr>
      <w:widowControl w:val="0"/>
      <w:ind w:left="320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alnsr">
    <w:name w:val="alnsr"/>
    <w:basedOn w:val="a"/>
    <w:rsid w:val="00B52E6B"/>
    <w:pPr>
      <w:spacing w:before="100" w:beforeAutospacing="1" w:after="100" w:afterAutospacing="1"/>
    </w:pPr>
    <w:rPr>
      <w:sz w:val="24"/>
      <w:szCs w:val="24"/>
    </w:rPr>
  </w:style>
  <w:style w:type="character" w:customStyle="1" w:styleId="glossarydef">
    <w:name w:val="glossarydef"/>
    <w:basedOn w:val="a0"/>
    <w:rsid w:val="00B52E6B"/>
  </w:style>
  <w:style w:type="paragraph" w:customStyle="1" w:styleId="ac0">
    <w:name w:val="ac"/>
    <w:basedOn w:val="a"/>
    <w:rsid w:val="007E5E76"/>
    <w:pPr>
      <w:spacing w:before="100" w:beforeAutospacing="1" w:after="100" w:afterAutospacing="1"/>
    </w:pPr>
    <w:rPr>
      <w:sz w:val="24"/>
      <w:szCs w:val="24"/>
    </w:rPr>
  </w:style>
  <w:style w:type="paragraph" w:customStyle="1" w:styleId="24">
    <w:name w:val="Стиль Стиль2 + все прописные"/>
    <w:basedOn w:val="2"/>
    <w:rsid w:val="00E33918"/>
    <w:pPr>
      <w:pageBreakBefore/>
    </w:pPr>
    <w:rPr>
      <w:bCs/>
      <w:caps/>
    </w:rPr>
  </w:style>
  <w:style w:type="paragraph" w:customStyle="1" w:styleId="2">
    <w:name w:val="Стиль2"/>
    <w:basedOn w:val="a"/>
    <w:rsid w:val="00E33918"/>
    <w:pPr>
      <w:numPr>
        <w:numId w:val="7"/>
      </w:numPr>
      <w:spacing w:before="360" w:after="240"/>
      <w:outlineLvl w:val="0"/>
    </w:pPr>
    <w:rPr>
      <w:b/>
      <w:sz w:val="32"/>
      <w:szCs w:val="28"/>
    </w:rPr>
  </w:style>
  <w:style w:type="paragraph" w:styleId="af5">
    <w:name w:val="Document Map"/>
    <w:basedOn w:val="a"/>
    <w:semiHidden/>
    <w:rsid w:val="006C36E8"/>
    <w:pPr>
      <w:shd w:val="clear" w:color="auto" w:fill="000080"/>
    </w:pPr>
    <w:rPr>
      <w:rFonts w:ascii="Tahoma" w:hAnsi="Tahoma" w:cs="Tahoma"/>
    </w:rPr>
  </w:style>
  <w:style w:type="paragraph" w:customStyle="1" w:styleId="15">
    <w:name w:val="1 Знак"/>
    <w:basedOn w:val="a"/>
    <w:rsid w:val="0023118F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af6">
    <w:name w:val="Знак Знак Знак Знак Знак Знак Знак"/>
    <w:basedOn w:val="a"/>
    <w:rsid w:val="00BE7B7C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styleId="af7">
    <w:name w:val="Plain Text"/>
    <w:basedOn w:val="a"/>
    <w:link w:val="af8"/>
    <w:rsid w:val="00FF3C65"/>
    <w:rPr>
      <w:rFonts w:ascii="Courier New" w:hAnsi="Courier New" w:cs="Arial Unicode MS"/>
    </w:rPr>
  </w:style>
  <w:style w:type="character" w:customStyle="1" w:styleId="af8">
    <w:name w:val="Текст Знак"/>
    <w:basedOn w:val="a0"/>
    <w:link w:val="af7"/>
    <w:rsid w:val="00FF3C65"/>
    <w:rPr>
      <w:rFonts w:ascii="Courier New" w:hAnsi="Courier New" w:cs="Arial Unicode MS"/>
    </w:rPr>
  </w:style>
  <w:style w:type="paragraph" w:styleId="af9">
    <w:name w:val="List Paragraph"/>
    <w:basedOn w:val="a"/>
    <w:uiPriority w:val="34"/>
    <w:qFormat/>
    <w:rsid w:val="00FF3C65"/>
    <w:pPr>
      <w:ind w:left="720"/>
      <w:contextualSpacing/>
    </w:pPr>
    <w:rPr>
      <w:sz w:val="24"/>
      <w:szCs w:val="24"/>
    </w:rPr>
  </w:style>
  <w:style w:type="character" w:styleId="afa">
    <w:name w:val="Emphasis"/>
    <w:basedOn w:val="a0"/>
    <w:uiPriority w:val="20"/>
    <w:qFormat/>
    <w:rsid w:val="00211E21"/>
    <w:rPr>
      <w:i/>
      <w:iCs/>
    </w:rPr>
  </w:style>
  <w:style w:type="character" w:customStyle="1" w:styleId="50">
    <w:name w:val="Заголовок 5 Знак"/>
    <w:basedOn w:val="a0"/>
    <w:link w:val="5"/>
    <w:rsid w:val="006E4EB5"/>
    <w:rPr>
      <w:b/>
      <w:bCs/>
      <w:i/>
      <w:iCs/>
      <w:sz w:val="26"/>
      <w:szCs w:val="26"/>
    </w:rPr>
  </w:style>
  <w:style w:type="paragraph" w:styleId="afb">
    <w:name w:val="Balloon Text"/>
    <w:basedOn w:val="a"/>
    <w:link w:val="afc"/>
    <w:rsid w:val="00982FCE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rsid w:val="00982FCE"/>
    <w:rPr>
      <w:rFonts w:ascii="Tahoma" w:hAnsi="Tahoma" w:cs="Tahoma"/>
      <w:sz w:val="16"/>
      <w:szCs w:val="16"/>
    </w:rPr>
  </w:style>
  <w:style w:type="character" w:styleId="afd">
    <w:name w:val="Placeholder Text"/>
    <w:basedOn w:val="a0"/>
    <w:uiPriority w:val="99"/>
    <w:semiHidden/>
    <w:rsid w:val="00436CA7"/>
    <w:rPr>
      <w:color w:val="808080"/>
    </w:rPr>
  </w:style>
  <w:style w:type="character" w:customStyle="1" w:styleId="apple-converted-space">
    <w:name w:val="apple-converted-space"/>
    <w:basedOn w:val="a0"/>
    <w:rsid w:val="00473A98"/>
  </w:style>
  <w:style w:type="character" w:customStyle="1" w:styleId="HTML1">
    <w:name w:val="Стандартный HTML Знак"/>
    <w:basedOn w:val="a0"/>
    <w:link w:val="HTML0"/>
    <w:uiPriority w:val="99"/>
    <w:rsid w:val="002B3760"/>
    <w:rPr>
      <w:rFonts w:ascii="Courier New" w:hAnsi="Courier New" w:cs="Courier New"/>
    </w:rPr>
  </w:style>
  <w:style w:type="character" w:customStyle="1" w:styleId="kn">
    <w:name w:val="kn"/>
    <w:basedOn w:val="a0"/>
    <w:rsid w:val="002B3760"/>
  </w:style>
  <w:style w:type="character" w:customStyle="1" w:styleId="nn">
    <w:name w:val="nn"/>
    <w:basedOn w:val="a0"/>
    <w:rsid w:val="002B3760"/>
  </w:style>
  <w:style w:type="character" w:customStyle="1" w:styleId="k">
    <w:name w:val="k"/>
    <w:basedOn w:val="a0"/>
    <w:rsid w:val="002B3760"/>
  </w:style>
  <w:style w:type="character" w:customStyle="1" w:styleId="o">
    <w:name w:val="o"/>
    <w:basedOn w:val="a0"/>
    <w:rsid w:val="002B3760"/>
  </w:style>
  <w:style w:type="character" w:customStyle="1" w:styleId="mi">
    <w:name w:val="mi"/>
    <w:basedOn w:val="a0"/>
    <w:rsid w:val="002B3760"/>
  </w:style>
  <w:style w:type="character" w:customStyle="1" w:styleId="mo">
    <w:name w:val="mo"/>
    <w:basedOn w:val="a0"/>
    <w:rsid w:val="002B3760"/>
  </w:style>
  <w:style w:type="character" w:customStyle="1" w:styleId="mn">
    <w:name w:val="mn"/>
    <w:basedOn w:val="a0"/>
    <w:rsid w:val="002B3760"/>
  </w:style>
  <w:style w:type="character" w:customStyle="1" w:styleId="mjxassistivemathml">
    <w:name w:val="mjx_assistive_mathml"/>
    <w:basedOn w:val="a0"/>
    <w:rsid w:val="002B3760"/>
  </w:style>
  <w:style w:type="character" w:customStyle="1" w:styleId="nf">
    <w:name w:val="nf"/>
    <w:basedOn w:val="a0"/>
    <w:rsid w:val="002B3760"/>
  </w:style>
  <w:style w:type="character" w:customStyle="1" w:styleId="p">
    <w:name w:val="p"/>
    <w:basedOn w:val="a0"/>
    <w:rsid w:val="002B3760"/>
  </w:style>
  <w:style w:type="character" w:customStyle="1" w:styleId="n">
    <w:name w:val="n"/>
    <w:basedOn w:val="a0"/>
    <w:rsid w:val="002B3760"/>
  </w:style>
  <w:style w:type="character" w:customStyle="1" w:styleId="mf">
    <w:name w:val="mf"/>
    <w:basedOn w:val="a0"/>
    <w:rsid w:val="002B3760"/>
  </w:style>
  <w:style w:type="character" w:customStyle="1" w:styleId="s1">
    <w:name w:val="s1"/>
    <w:basedOn w:val="a0"/>
    <w:rsid w:val="002B3760"/>
  </w:style>
  <w:style w:type="character" w:customStyle="1" w:styleId="kc">
    <w:name w:val="kc"/>
    <w:basedOn w:val="a0"/>
    <w:rsid w:val="002B3760"/>
  </w:style>
  <w:style w:type="character" w:customStyle="1" w:styleId="msqrt">
    <w:name w:val="msqrt"/>
    <w:basedOn w:val="a0"/>
    <w:rsid w:val="002B3760"/>
  </w:style>
  <w:style w:type="character" w:customStyle="1" w:styleId="ow">
    <w:name w:val="ow"/>
    <w:basedOn w:val="a0"/>
    <w:rsid w:val="002B3760"/>
  </w:style>
  <w:style w:type="character" w:customStyle="1" w:styleId="UnresolvedMention">
    <w:name w:val="Unresolved Mention"/>
    <w:basedOn w:val="a0"/>
    <w:uiPriority w:val="99"/>
    <w:semiHidden/>
    <w:unhideWhenUsed/>
    <w:rsid w:val="00290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37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28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3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2950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1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0958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80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76982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4336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2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3423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6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7263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0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8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1348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7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0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146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47581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74767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2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9877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7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108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41933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99647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8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8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8907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2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3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77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10579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1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5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9369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4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3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673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4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3918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5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175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8519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2802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030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2275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3954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15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7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94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46065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6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0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98218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3090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9869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65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367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64124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27337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4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93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57445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3641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5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5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67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236336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4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4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12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293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6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8759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4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0056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2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8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408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02352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9969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4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2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57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81340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7192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74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601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79849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6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8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7794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7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6390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83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7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557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1012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0572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7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2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8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9617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09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59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3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856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46401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8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3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7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0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27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2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0643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7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8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3476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48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583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0545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5060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32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2524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2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3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34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4702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5400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3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780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0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770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41642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7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3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3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5922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4967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8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0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44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54901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9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9455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4052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2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8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036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62922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6383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2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673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3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55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74088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5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4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7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40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8815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6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4541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6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51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91123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18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0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1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00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6003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6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8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9855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2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8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770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87921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0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5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4553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3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5479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6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3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526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01960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60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1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1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69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1014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91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594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0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0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24718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5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6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6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4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5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29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72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0288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7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4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0660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36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5316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55681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7698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2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4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8931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8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4736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34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6001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3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5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722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84336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0451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2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1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582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0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0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813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15609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9467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9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1002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7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558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45744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38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1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6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1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4850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2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6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4261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01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2135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58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19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40935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26918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8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48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27135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63275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48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029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91686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4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4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45696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5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8528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89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9725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6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5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51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30060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70275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30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485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69587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40620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90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24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02866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9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7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0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52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82634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7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535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10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6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1301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0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57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7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53501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30287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3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21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40965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70292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5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346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70448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7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1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06437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7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4523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5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10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79015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0305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5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4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21546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05729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6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270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55985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69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6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0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11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6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xxx\Application%20Data\Microsoft\&#1064;&#1072;&#1073;&#1083;&#1086;&#1085;&#1099;\&#1064;&#1090;&#1072;&#1084;&#1087;&#1099;%20&#1076;&#1083;&#1103;%20&#1082;&#1091;&#1088;&#1089;&#1086;&#1074;&#1086;&#1081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D680B-A449-42DC-A587-6742DA5F0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Штампы для курсовой</Template>
  <TotalTime>81</TotalTime>
  <Pages>10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Grizli777</Company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xxx</dc:creator>
  <cp:lastModifiedBy>admin</cp:lastModifiedBy>
  <cp:revision>5</cp:revision>
  <cp:lastPrinted>2011-10-16T06:50:00Z</cp:lastPrinted>
  <dcterms:created xsi:type="dcterms:W3CDTF">2020-05-26T22:10:00Z</dcterms:created>
  <dcterms:modified xsi:type="dcterms:W3CDTF">2020-06-10T06:07:00Z</dcterms:modified>
</cp:coreProperties>
</file>